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79FFD" w14:textId="07900650" w:rsidR="00FD610A" w:rsidRPr="00A838FF" w:rsidRDefault="004B7405" w:rsidP="00915C3C">
      <w:pPr>
        <w:ind w:left="450"/>
        <w:jc w:val="center"/>
        <w:rPr>
          <w:rFonts w:ascii="Arial" w:eastAsia="Times New Roman" w:hAnsi="Arial" w:cs="Arial"/>
          <w:noProof/>
          <w:color w:val="000000"/>
        </w:rPr>
      </w:pPr>
      <w:bookmarkStart w:id="0" w:name="_Hlk174433566"/>
      <w:bookmarkEnd w:id="0"/>
      <w:r w:rsidRPr="00A838FF">
        <w:rPr>
          <w:rFonts w:ascii="Arial" w:eastAsia="Times New Roman" w:hAnsi="Arial" w:cs="Arial"/>
          <w:b/>
          <w:bCs/>
          <w:color w:val="1A4A5E"/>
          <w:sz w:val="44"/>
          <w:szCs w:val="44"/>
        </w:rPr>
        <w:t>I</w:t>
      </w:r>
      <w:r w:rsidR="0063213C" w:rsidRPr="00A838FF">
        <w:rPr>
          <w:rFonts w:ascii="Arial" w:eastAsia="Times New Roman" w:hAnsi="Arial" w:cs="Arial"/>
          <w:b/>
          <w:bCs/>
          <w:color w:val="1A4A5E"/>
          <w:sz w:val="44"/>
          <w:szCs w:val="44"/>
        </w:rPr>
        <w:t xml:space="preserve">NCIDENT </w:t>
      </w:r>
      <w:r w:rsidRPr="00A838FF">
        <w:rPr>
          <w:rFonts w:ascii="Arial" w:eastAsia="Times New Roman" w:hAnsi="Arial" w:cs="Arial"/>
          <w:b/>
          <w:bCs/>
          <w:color w:val="1A4A5E"/>
          <w:sz w:val="44"/>
          <w:szCs w:val="44"/>
        </w:rPr>
        <w:t>RESOLUTION</w:t>
      </w:r>
      <w:r w:rsidR="00FD610A" w:rsidRPr="00A838FF">
        <w:rPr>
          <w:rFonts w:ascii="Arial" w:eastAsia="Times New Roman" w:hAnsi="Arial" w:cs="Arial"/>
          <w:b/>
          <w:bCs/>
          <w:color w:val="1A4A5E"/>
          <w:sz w:val="44"/>
          <w:szCs w:val="44"/>
        </w:rPr>
        <w:t xml:space="preserve"> REPORT</w:t>
      </w:r>
    </w:p>
    <w:p w14:paraId="7EBC2F86" w14:textId="77777777" w:rsidR="00FD610A" w:rsidRPr="00A838FF" w:rsidRDefault="00FD610A">
      <w:pPr>
        <w:rPr>
          <w:rFonts w:ascii="Arial" w:eastAsia="Times New Roman" w:hAnsi="Arial" w:cs="Arial"/>
          <w:noProof/>
          <w:color w:val="000000"/>
        </w:rPr>
      </w:pPr>
    </w:p>
    <w:tbl>
      <w:tblPr>
        <w:tblStyle w:val="TableGrid"/>
        <w:tblW w:w="9990" w:type="dxa"/>
        <w:tblInd w:w="85" w:type="dxa"/>
        <w:tblLook w:val="04A0" w:firstRow="1" w:lastRow="0" w:firstColumn="1" w:lastColumn="0" w:noHBand="0" w:noVBand="1"/>
      </w:tblPr>
      <w:tblGrid>
        <w:gridCol w:w="5220"/>
        <w:gridCol w:w="4770"/>
      </w:tblGrid>
      <w:tr w:rsidR="00C57D68" w:rsidRPr="00A838FF" w14:paraId="30E191CB" w14:textId="77777777" w:rsidTr="00DE3E8C">
        <w:trPr>
          <w:trHeight w:val="398"/>
        </w:trPr>
        <w:tc>
          <w:tcPr>
            <w:tcW w:w="5220" w:type="dxa"/>
            <w:shd w:val="clear" w:color="auto" w:fill="F2F2F2" w:themeFill="background1" w:themeFillShade="F2"/>
          </w:tcPr>
          <w:p w14:paraId="6D0F599B" w14:textId="6C96E6A0" w:rsidR="005059EC" w:rsidRPr="006D5B6F" w:rsidRDefault="00C57D68" w:rsidP="00223010">
            <w:pPr>
              <w:tabs>
                <w:tab w:val="center" w:pos="2502"/>
              </w:tabs>
              <w:rPr>
                <w:rFonts w:ascii="Arial" w:eastAsia="맑은 고딕" w:hAnsi="Arial" w:cs="Arial"/>
                <w:color w:val="000000" w:themeColor="text1"/>
                <w:sz w:val="22"/>
                <w:szCs w:val="22"/>
                <w:lang w:eastAsia="ko-KR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INCIDENT NO:</w:t>
            </w:r>
            <w:r w:rsidR="00245C04"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0068D" w:rsidRPr="0070068D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BPS-0198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00ED7657" w14:textId="2931F4AE" w:rsidR="005059EC" w:rsidRPr="00A838FF" w:rsidRDefault="0063213C" w:rsidP="005059EC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INCIDENT TYPE:</w:t>
            </w:r>
            <w:r w:rsidR="008B2FB2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Hardware</w:t>
            </w:r>
          </w:p>
        </w:tc>
      </w:tr>
      <w:tr w:rsidR="00C57D68" w:rsidRPr="00A838FF" w14:paraId="42CF0E0E" w14:textId="77777777" w:rsidTr="00DE3E8C">
        <w:trPr>
          <w:trHeight w:val="398"/>
        </w:trPr>
        <w:tc>
          <w:tcPr>
            <w:tcW w:w="5220" w:type="dxa"/>
            <w:shd w:val="clear" w:color="auto" w:fill="F2F2F2" w:themeFill="background1" w:themeFillShade="F2"/>
          </w:tcPr>
          <w:p w14:paraId="58A2D656" w14:textId="7E6C71D6" w:rsidR="005059EC" w:rsidRPr="00A838FF" w:rsidRDefault="00C57D68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DATE OF EVENT:</w:t>
            </w:r>
            <w:r w:rsidR="00D357DD"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0068D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22"/>
                <w:szCs w:val="22"/>
                <w:lang w:eastAsia="ko-KR"/>
              </w:rPr>
              <w:t>8</w:t>
            </w:r>
            <w:r w:rsidR="00DB14FB"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/</w:t>
            </w:r>
            <w:r w:rsidR="0070068D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22"/>
                <w:szCs w:val="22"/>
                <w:lang w:eastAsia="ko-KR"/>
              </w:rPr>
              <w:t>5</w:t>
            </w:r>
            <w:r w:rsidR="00DB14FB"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/202</w:t>
            </w:r>
            <w:r w:rsidR="006B5912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7A05926B" w14:textId="259B5FE4" w:rsidR="005059EC" w:rsidRPr="00A838FF" w:rsidRDefault="00C57D68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DATE CLOSED:</w:t>
            </w:r>
            <w:r w:rsidR="001B45E5"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70068D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22"/>
                <w:szCs w:val="22"/>
                <w:lang w:eastAsia="ko-KR"/>
              </w:rPr>
              <w:t>8</w:t>
            </w:r>
            <w:r w:rsidR="00DB14FB"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/</w:t>
            </w:r>
            <w:r w:rsidR="0070068D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22"/>
                <w:szCs w:val="22"/>
                <w:lang w:eastAsia="ko-KR"/>
              </w:rPr>
              <w:t>7</w:t>
            </w:r>
            <w:r w:rsidR="00DB14FB"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/202</w:t>
            </w:r>
            <w:r w:rsidR="00A7680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C57D68" w:rsidRPr="00A838FF" w14:paraId="2ACF7563" w14:textId="77777777" w:rsidTr="00DE3E8C">
        <w:trPr>
          <w:trHeight w:val="427"/>
        </w:trPr>
        <w:tc>
          <w:tcPr>
            <w:tcW w:w="5220" w:type="dxa"/>
            <w:shd w:val="clear" w:color="auto" w:fill="F2F2F2" w:themeFill="background1" w:themeFillShade="F2"/>
          </w:tcPr>
          <w:p w14:paraId="1C5AFA3E" w14:textId="7EC38333" w:rsidR="005059EC" w:rsidRPr="00A838FF" w:rsidRDefault="0067576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675760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REQUESTED BY: </w:t>
            </w:r>
            <w:r w:rsidRPr="00675760">
              <w:rPr>
                <w:rFonts w:ascii="Arial" w:eastAsia="Times New Roman" w:hAnsi="Arial" w:cs="Arial" w:hint="eastAsia"/>
                <w:b/>
                <w:bCs/>
                <w:color w:val="000000" w:themeColor="text1"/>
                <w:sz w:val="22"/>
                <w:szCs w:val="22"/>
              </w:rPr>
              <w:t>WMATA FC (</w:t>
            </w:r>
            <w:r w:rsidR="00721E8B">
              <w:rPr>
                <w:rFonts w:ascii="Arial" w:eastAsia="맑은 고딕" w:hAnsi="Arial" w:cs="Arial" w:hint="eastAsia"/>
                <w:b/>
                <w:bCs/>
                <w:color w:val="000000" w:themeColor="text1"/>
                <w:sz w:val="22"/>
                <w:szCs w:val="22"/>
                <w:lang w:eastAsia="ko-KR"/>
              </w:rPr>
              <w:t>AFC</w:t>
            </w:r>
            <w:r w:rsidRPr="00675760">
              <w:rPr>
                <w:rFonts w:ascii="Arial" w:eastAsia="Times New Roman" w:hAnsi="Arial" w:cs="Arial" w:hint="eastAsia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693ED71D" w14:textId="36DC7E3D" w:rsidR="005059EC" w:rsidRPr="00A838FF" w:rsidRDefault="00C57D68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MAXIMO NO:</w:t>
            </w:r>
            <w:r w:rsidR="00FF0E84" w:rsidRPr="00A838F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0068D" w:rsidRPr="0070068D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18819959</w:t>
            </w:r>
          </w:p>
        </w:tc>
      </w:tr>
      <w:tr w:rsidR="00167E4B" w:rsidRPr="00A838FF" w14:paraId="47FC0AD4" w14:textId="77777777" w:rsidTr="00FF7B46">
        <w:trPr>
          <w:trHeight w:val="656"/>
        </w:trPr>
        <w:tc>
          <w:tcPr>
            <w:tcW w:w="5220" w:type="dxa"/>
            <w:shd w:val="clear" w:color="auto" w:fill="F2F2F2" w:themeFill="background1" w:themeFillShade="F2"/>
          </w:tcPr>
          <w:p w14:paraId="21B292F5" w14:textId="77777777" w:rsidR="00444BE8" w:rsidRPr="00444BE8" w:rsidRDefault="00444BE8" w:rsidP="00444BE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44BE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ASSIGNED TECHNICIAN: </w:t>
            </w:r>
          </w:p>
          <w:p w14:paraId="73D7287C" w14:textId="5ABC955F" w:rsidR="00167E4B" w:rsidRPr="000550DE" w:rsidRDefault="00444BE8" w:rsidP="00444BE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444BE8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Ryan Douglas (055453)</w:t>
            </w:r>
          </w:p>
        </w:tc>
        <w:tc>
          <w:tcPr>
            <w:tcW w:w="4770" w:type="dxa"/>
            <w:shd w:val="clear" w:color="auto" w:fill="F2F2F2" w:themeFill="background1" w:themeFillShade="F2"/>
          </w:tcPr>
          <w:p w14:paraId="233215A1" w14:textId="77777777" w:rsidR="00167E4B" w:rsidRPr="00A838FF" w:rsidRDefault="00167E4B" w:rsidP="00167E4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ASSIGNED MANAGER: </w:t>
            </w:r>
          </w:p>
          <w:p w14:paraId="20390EDD" w14:textId="55A698B2" w:rsidR="00167E4B" w:rsidRPr="00A838FF" w:rsidRDefault="00167E4B" w:rsidP="00167E4B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Jongsung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Yoo</w:t>
            </w: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(</w:t>
            </w:r>
            <w:r w:rsidRPr="00A838F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55456</w:t>
            </w: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</w:tc>
      </w:tr>
    </w:tbl>
    <w:p w14:paraId="14781647" w14:textId="18010DBE" w:rsidR="00FD610A" w:rsidRPr="00A838FF" w:rsidRDefault="00FD610A">
      <w:pPr>
        <w:rPr>
          <w:rFonts w:ascii="Arial" w:hAnsi="Arial" w:cs="Arial"/>
          <w:color w:val="000000" w:themeColor="text1"/>
        </w:rPr>
      </w:pPr>
    </w:p>
    <w:tbl>
      <w:tblPr>
        <w:tblW w:w="9962" w:type="dxa"/>
        <w:tblInd w:w="113" w:type="dxa"/>
        <w:tblLook w:val="04A0" w:firstRow="1" w:lastRow="0" w:firstColumn="1" w:lastColumn="0" w:noHBand="0" w:noVBand="1"/>
      </w:tblPr>
      <w:tblGrid>
        <w:gridCol w:w="9962"/>
      </w:tblGrid>
      <w:tr w:rsidR="00C45BF3" w:rsidRPr="00A838FF" w14:paraId="70985577" w14:textId="77777777" w:rsidTr="00320706">
        <w:trPr>
          <w:trHeight w:val="413"/>
        </w:trPr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DAB681" w14:textId="6E251E96" w:rsidR="00C45BF3" w:rsidRPr="00A838FF" w:rsidRDefault="003C6904" w:rsidP="000747A1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INCIDENT </w:t>
            </w:r>
            <w:r w:rsidR="00C45BF3"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DETAILS</w:t>
            </w:r>
          </w:p>
        </w:tc>
      </w:tr>
      <w:tr w:rsidR="00C45BF3" w:rsidRPr="00A838FF" w14:paraId="52840F7C" w14:textId="77777777" w:rsidTr="00320706">
        <w:trPr>
          <w:trHeight w:val="310"/>
        </w:trPr>
        <w:tc>
          <w:tcPr>
            <w:tcW w:w="9962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B7EF" w14:textId="32635B65" w:rsidR="00C45BF3" w:rsidRPr="00A838FF" w:rsidRDefault="003C6904" w:rsidP="000747A1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</w:rPr>
              <w:t>Describe the event and include any harm that resulted. Also identify the cause, if known.</w:t>
            </w:r>
          </w:p>
        </w:tc>
      </w:tr>
      <w:tr w:rsidR="00C45BF3" w:rsidRPr="00A838FF" w14:paraId="52A8A847" w14:textId="77777777" w:rsidTr="00320706">
        <w:trPr>
          <w:trHeight w:val="310"/>
        </w:trPr>
        <w:tc>
          <w:tcPr>
            <w:tcW w:w="9962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B1C06" w14:textId="14606AC7" w:rsidR="00276842" w:rsidRPr="00A838FF" w:rsidRDefault="00276842" w:rsidP="000747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6B46441B" w14:textId="1C17DD6A" w:rsidR="003A617F" w:rsidRDefault="00014A23" w:rsidP="000747A1">
            <w:pPr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B06-028</w:t>
            </w:r>
            <w:r w:rsidR="00CC1776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,</w:t>
            </w:r>
            <w:r w:rsidR="009E62D5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70068D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Fort Totten,</w:t>
            </w:r>
            <w:r w:rsidR="009E62D5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70068D" w:rsidRPr="0070068D"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  <w:t>BARRIER SHAKING.THE BARRIER OUT OF ITS CORRECT POSITION. SENSORS MISALIGNEMENT.</w:t>
            </w:r>
          </w:p>
          <w:p w14:paraId="1137F4C6" w14:textId="77777777" w:rsidR="00E72F21" w:rsidRPr="00077BF5" w:rsidRDefault="00E72F21" w:rsidP="000747A1">
            <w:pPr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</w:pPr>
          </w:p>
          <w:p w14:paraId="5AAA4F14" w14:textId="2DCE5760" w:rsidR="002F1134" w:rsidRPr="00A838FF" w:rsidRDefault="002F1134" w:rsidP="000747A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718D154A" w14:textId="77777777" w:rsidR="00310620" w:rsidRPr="00A838FF" w:rsidRDefault="00310620" w:rsidP="00310620">
      <w:pPr>
        <w:rPr>
          <w:rFonts w:ascii="Arial" w:hAnsi="Arial" w:cs="Arial"/>
        </w:rPr>
      </w:pPr>
    </w:p>
    <w:tbl>
      <w:tblPr>
        <w:tblW w:w="996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9962"/>
      </w:tblGrid>
      <w:tr w:rsidR="00310620" w:rsidRPr="00A838FF" w14:paraId="7F75CD46" w14:textId="77777777" w:rsidTr="00AE75E3">
        <w:trPr>
          <w:trHeight w:val="206"/>
        </w:trPr>
        <w:tc>
          <w:tcPr>
            <w:tcW w:w="9962" w:type="dxa"/>
            <w:shd w:val="clear" w:color="auto" w:fill="F2F2F2" w:themeFill="background1" w:themeFillShade="F2"/>
            <w:noWrap/>
            <w:vAlign w:val="center"/>
            <w:hideMark/>
          </w:tcPr>
          <w:p w14:paraId="4C76AA73" w14:textId="77777777" w:rsidR="00310620" w:rsidRPr="00A838FF" w:rsidRDefault="00310620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STATUS</w:t>
            </w:r>
          </w:p>
        </w:tc>
      </w:tr>
      <w:tr w:rsidR="00310620" w:rsidRPr="00A838FF" w14:paraId="6C776904" w14:textId="77777777" w:rsidTr="00AE75E3">
        <w:trPr>
          <w:trHeight w:val="154"/>
        </w:trPr>
        <w:tc>
          <w:tcPr>
            <w:tcW w:w="9962" w:type="dxa"/>
            <w:shd w:val="clear" w:color="auto" w:fill="auto"/>
            <w:noWrap/>
            <w:vAlign w:val="center"/>
            <w:hideMark/>
          </w:tcPr>
          <w:p w14:paraId="6550EBEA" w14:textId="77777777" w:rsidR="00310620" w:rsidRPr="00A838FF" w:rsidRDefault="00310620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3A5A63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Describe the incident status</w:t>
            </w:r>
          </w:p>
        </w:tc>
      </w:tr>
      <w:tr w:rsidR="00310620" w:rsidRPr="00A838FF" w14:paraId="4DF8B524" w14:textId="77777777" w:rsidTr="00AE75E3">
        <w:trPr>
          <w:trHeight w:val="281"/>
        </w:trPr>
        <w:tc>
          <w:tcPr>
            <w:tcW w:w="9962" w:type="dxa"/>
            <w:shd w:val="clear" w:color="auto" w:fill="auto"/>
            <w:vAlign w:val="center"/>
            <w:hideMark/>
          </w:tcPr>
          <w:p w14:paraId="3C04A5B4" w14:textId="26C339AF" w:rsidR="00310620" w:rsidRPr="00A838FF" w:rsidRDefault="00DB14FB" w:rsidP="00AE75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r w:rsidR="00310620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Complete</w:t>
            </w:r>
          </w:p>
          <w:p w14:paraId="1955CFEC" w14:textId="26630B23" w:rsidR="00310620" w:rsidRPr="00A838FF" w:rsidRDefault="00245C04" w:rsidP="00AE75E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r w:rsidR="00310620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Waiting for Support</w:t>
            </w:r>
          </w:p>
          <w:p w14:paraId="0C1648EF" w14:textId="09FEBF24" w:rsidR="00310620" w:rsidRPr="00A838FF" w:rsidRDefault="00F12AB2" w:rsidP="00AE75E3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6"/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1"/>
            <w:r w:rsidR="00310620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Waiting on Material Complete</w:t>
            </w:r>
          </w:p>
        </w:tc>
      </w:tr>
    </w:tbl>
    <w:p w14:paraId="594A0862" w14:textId="608F65DA" w:rsidR="00310620" w:rsidRPr="00A838FF" w:rsidRDefault="00310620" w:rsidP="00310620">
      <w:pPr>
        <w:rPr>
          <w:rFonts w:ascii="Arial" w:hAnsi="Arial" w:cs="Arial"/>
        </w:rPr>
      </w:pPr>
    </w:p>
    <w:tbl>
      <w:tblPr>
        <w:tblW w:w="996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4652"/>
        <w:gridCol w:w="5310"/>
      </w:tblGrid>
      <w:tr w:rsidR="00310620" w:rsidRPr="00A838FF" w14:paraId="4748B908" w14:textId="77777777" w:rsidTr="00310620">
        <w:trPr>
          <w:trHeight w:val="206"/>
        </w:trPr>
        <w:tc>
          <w:tcPr>
            <w:tcW w:w="9962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08307D6F" w14:textId="77777777" w:rsidR="00310620" w:rsidRPr="00A838FF" w:rsidRDefault="00310620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ROOT CAUSE ANALYSIS</w:t>
            </w:r>
          </w:p>
        </w:tc>
      </w:tr>
      <w:tr w:rsidR="00310620" w:rsidRPr="00A838FF" w14:paraId="3394DB40" w14:textId="77777777" w:rsidTr="00310620">
        <w:trPr>
          <w:trHeight w:val="154"/>
        </w:trPr>
        <w:tc>
          <w:tcPr>
            <w:tcW w:w="9962" w:type="dxa"/>
            <w:gridSpan w:val="2"/>
            <w:shd w:val="clear" w:color="auto" w:fill="auto"/>
            <w:noWrap/>
            <w:vAlign w:val="center"/>
            <w:hideMark/>
          </w:tcPr>
          <w:p w14:paraId="4BEF3A1A" w14:textId="77777777" w:rsidR="00310620" w:rsidRPr="00A838FF" w:rsidRDefault="00310620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3A5A63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Describe the root cause analysis</w:t>
            </w:r>
          </w:p>
        </w:tc>
      </w:tr>
      <w:tr w:rsidR="00310620" w:rsidRPr="00692599" w14:paraId="7EB43D52" w14:textId="77777777" w:rsidTr="00310620">
        <w:trPr>
          <w:trHeight w:val="281"/>
        </w:trPr>
        <w:tc>
          <w:tcPr>
            <w:tcW w:w="9962" w:type="dxa"/>
            <w:gridSpan w:val="2"/>
            <w:shd w:val="clear" w:color="auto" w:fill="auto"/>
            <w:vAlign w:val="center"/>
            <w:hideMark/>
          </w:tcPr>
          <w:p w14:paraId="57E890F2" w14:textId="455B6F65" w:rsidR="00310620" w:rsidRDefault="00310620" w:rsidP="008B3E2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" w:name="_Hlk146200891"/>
            <w:bookmarkEnd w:id="2"/>
          </w:p>
          <w:p w14:paraId="69E916DE" w14:textId="5A75872C" w:rsidR="004B7F5E" w:rsidRPr="004B7F5E" w:rsidRDefault="0070068D" w:rsidP="004B7F5E">
            <w:pPr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</w:pPr>
            <w:r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B</w:t>
            </w:r>
            <w:r w:rsidR="006B3C1D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 xml:space="preserve">arrier </w:t>
            </w:r>
            <w:r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is</w:t>
            </w:r>
            <w:r w:rsidR="006B3C1D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 xml:space="preserve"> horizontally misaligned</w:t>
            </w:r>
            <w:r w:rsidR="004B7F5E" w:rsidRPr="004B7F5E"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  <w:t xml:space="preserve"> due to vandalism </w:t>
            </w:r>
          </w:p>
          <w:p w14:paraId="035860A8" w14:textId="77777777" w:rsidR="00B17548" w:rsidRPr="00692599" w:rsidRDefault="00B17548" w:rsidP="008B3E2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</w:p>
          <w:p w14:paraId="2A1EE7ED" w14:textId="41A84F46" w:rsidR="00DB14FB" w:rsidRPr="00692599" w:rsidRDefault="00DB14FB" w:rsidP="008B3E2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</w:p>
        </w:tc>
      </w:tr>
      <w:tr w:rsidR="00310620" w:rsidRPr="00A838FF" w14:paraId="405588E6" w14:textId="77777777" w:rsidTr="00F64BF1">
        <w:trPr>
          <w:trHeight w:val="548"/>
        </w:trPr>
        <w:tc>
          <w:tcPr>
            <w:tcW w:w="4652" w:type="dxa"/>
            <w:shd w:val="clear" w:color="auto" w:fill="auto"/>
            <w:vAlign w:val="center"/>
            <w:hideMark/>
          </w:tcPr>
          <w:p w14:paraId="63A164E7" w14:textId="77777777" w:rsidR="00310620" w:rsidRPr="00A838FF" w:rsidRDefault="00310620" w:rsidP="00AE75E3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Was there a root cause identified?</w:t>
            </w:r>
          </w:p>
        </w:tc>
        <w:tc>
          <w:tcPr>
            <w:tcW w:w="5310" w:type="dxa"/>
            <w:shd w:val="clear" w:color="auto" w:fill="auto"/>
            <w:vAlign w:val="center"/>
            <w:hideMark/>
          </w:tcPr>
          <w:p w14:paraId="1BC06E56" w14:textId="2B82FC9F" w:rsidR="00310620" w:rsidRPr="00A838FF" w:rsidRDefault="00CB6120" w:rsidP="00F64BF1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="00310620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Yes</w:t>
            </w:r>
            <w:r w:rsidR="00F64BF1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</w:t>
            </w:r>
            <w:r w:rsidR="00586E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586E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 w:rsidR="00586E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bookmarkEnd w:id="4"/>
            <w:r w:rsidR="00310620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</w:t>
            </w:r>
            <w:r w:rsidR="00772F2B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F64BF1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fldChar w:fldCharType="end"/>
            </w:r>
            <w:r w:rsidR="00310620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Unknown</w:t>
            </w:r>
          </w:p>
        </w:tc>
      </w:tr>
    </w:tbl>
    <w:p w14:paraId="16F56FDC" w14:textId="1ABBEDBE" w:rsidR="00BF78CD" w:rsidRPr="00A838FF" w:rsidRDefault="00BF78CD">
      <w:pPr>
        <w:rPr>
          <w:rFonts w:ascii="Arial" w:hAnsi="Arial" w:cs="Arial"/>
        </w:rPr>
      </w:pPr>
    </w:p>
    <w:tbl>
      <w:tblPr>
        <w:tblW w:w="9990" w:type="dxa"/>
        <w:tblInd w:w="85" w:type="dxa"/>
        <w:tblLook w:val="04A0" w:firstRow="1" w:lastRow="0" w:firstColumn="1" w:lastColumn="0" w:noHBand="0" w:noVBand="1"/>
      </w:tblPr>
      <w:tblGrid>
        <w:gridCol w:w="1800"/>
        <w:gridCol w:w="8190"/>
      </w:tblGrid>
      <w:tr w:rsidR="0063213C" w:rsidRPr="00A838FF" w14:paraId="7CF75FAA" w14:textId="77777777" w:rsidTr="00320706">
        <w:trPr>
          <w:trHeight w:val="80"/>
        </w:trPr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A2BB48" w14:textId="009248DA" w:rsidR="0063213C" w:rsidRPr="00A838FF" w:rsidRDefault="0063213C" w:rsidP="000747A1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ACTIONS TAKEN</w:t>
            </w:r>
          </w:p>
        </w:tc>
      </w:tr>
      <w:tr w:rsidR="0063213C" w:rsidRPr="00A838FF" w14:paraId="5094E30F" w14:textId="77777777" w:rsidTr="00320706">
        <w:trPr>
          <w:trHeight w:val="114"/>
        </w:trPr>
        <w:tc>
          <w:tcPr>
            <w:tcW w:w="9990" w:type="dxa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0AE6" w14:textId="3578AEBF" w:rsidR="0063213C" w:rsidRPr="00A838FF" w:rsidRDefault="003C6904" w:rsidP="000747A1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</w:rPr>
              <w:t>Describe resolution actions taken</w:t>
            </w:r>
          </w:p>
        </w:tc>
      </w:tr>
      <w:tr w:rsidR="00035789" w:rsidRPr="00A838FF" w14:paraId="445BCB35" w14:textId="77777777" w:rsidTr="005606E4">
        <w:trPr>
          <w:trHeight w:val="350"/>
        </w:trPr>
        <w:tc>
          <w:tcPr>
            <w:tcW w:w="9990" w:type="dxa"/>
            <w:gridSpan w:val="2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1225C" w14:textId="332E0043" w:rsidR="008E35DE" w:rsidRDefault="008E35DE" w:rsidP="008E35DE">
            <w:pPr>
              <w:pStyle w:val="NoSpacing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7DA78D6B" w14:textId="43419FDC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On 8/6/24 12:00PM, technicians visited Fort Totten station with AFC escort</w:t>
            </w:r>
          </w:p>
          <w:p w14:paraId="1FE92D65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replaced Motor. (Old:20IL-23A-0338/ New: 20IL-23A-0803)</w:t>
            </w:r>
          </w:p>
          <w:p w14:paraId="4F7F4858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replaced BCB. (Old:1000458856/ New: 1000530183)</w:t>
            </w:r>
          </w:p>
          <w:p w14:paraId="61072AD6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downloaded FW, and recalibrated the barrier</w:t>
            </w:r>
          </w:p>
          <w:p w14:paraId="6B034FE5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After the replacement, the gate was back to normal operation</w:t>
            </w:r>
          </w:p>
          <w:p w14:paraId="5FF5A4EC" w14:textId="77777777" w:rsid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AFC confirmed the issue was resolved.</w:t>
            </w:r>
          </w:p>
          <w:p w14:paraId="63B85B0A" w14:textId="46C28EDA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discovered alignment issue</w:t>
            </w:r>
            <w:r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 xml:space="preserve"> of this gate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 xml:space="preserve"> and will be back next </w:t>
            </w:r>
            <w:r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day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 xml:space="preserve"> with the tool.</w:t>
            </w:r>
          </w:p>
          <w:p w14:paraId="691EC9C9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</w:p>
          <w:p w14:paraId="5D300473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On 8/7/2024 12:00PM, Technician arrived at Fort Totten with AFC escort.</w:t>
            </w:r>
          </w:p>
          <w:p w14:paraId="1627A737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had sensor testing.</w:t>
            </w:r>
          </w:p>
          <w:p w14:paraId="0A46B0FD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inspected FG20 and found the passenger sensor #6,#5,4,#17 and #11 were always being detected even with there is no object.</w:t>
            </w:r>
          </w:p>
          <w:p w14:paraId="5500A2BD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lastRenderedPageBreak/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found the ADA barrier on FG20 was misalignment due to vandalism.</w:t>
            </w:r>
          </w:p>
          <w:p w14:paraId="14701BC8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checked the anchor bolt was loose and it was loose.</w:t>
            </w:r>
          </w:p>
          <w:p w14:paraId="2BE68972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unscrew the bolt and push Gate 20.</w:t>
            </w:r>
          </w:p>
          <w:p w14:paraId="4633A052" w14:textId="5F2C629B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 xml:space="preserve">Tightened the bolt. 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>(Using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 xml:space="preserve"> Torque Wrench, 23 ft-</w:t>
            </w:r>
            <w:proofErr w:type="spellStart"/>
            <w:proofErr w:type="gramStart"/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>lbs</w:t>
            </w:r>
            <w:proofErr w:type="spellEnd"/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 xml:space="preserve"> )</w:t>
            </w:r>
            <w:proofErr w:type="gramEnd"/>
          </w:p>
          <w:p w14:paraId="459A55B0" w14:textId="7777777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Technician had sensor testing and confirmed the passenger sensors were normal functionality.</w:t>
            </w:r>
          </w:p>
          <w:p w14:paraId="4CD609FE" w14:textId="13803E27" w:rsidR="001F2B9C" w:rsidRPr="001F2B9C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Check BCB and GCU LED status on board and working well.</w:t>
            </w:r>
          </w:p>
          <w:p w14:paraId="551FE9DE" w14:textId="4A4A32EF" w:rsidR="0070068D" w:rsidRPr="0070068D" w:rsidRDefault="001F2B9C" w:rsidP="001F2B9C">
            <w:pPr>
              <w:pStyle w:val="NoSpacing"/>
              <w:ind w:leftChars="217" w:left="521"/>
              <w:rPr>
                <w:rFonts w:ascii="Arial" w:eastAsia="맑은 고딕" w:hAnsi="Arial" w:cs="Arial"/>
                <w:sz w:val="20"/>
                <w:szCs w:val="20"/>
                <w:lang w:eastAsia="ko-KR"/>
              </w:rPr>
            </w:pPr>
            <w:r w:rsidRPr="001F2B9C"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•</w:t>
            </w:r>
            <w:r w:rsidRPr="001F2B9C">
              <w:rPr>
                <w:rFonts w:ascii="Arial" w:eastAsia="맑은 고딕" w:hAnsi="Arial" w:cs="Arial"/>
                <w:sz w:val="20"/>
                <w:szCs w:val="20"/>
                <w:lang w:eastAsia="ko-KR"/>
              </w:rPr>
              <w:tab/>
              <w:t>AFC confirmed the issue was resolved.</w:t>
            </w:r>
          </w:p>
        </w:tc>
      </w:tr>
      <w:tr w:rsidR="002F45E2" w:rsidRPr="00A838FF" w14:paraId="48456A2D" w14:textId="77777777" w:rsidTr="00060B25">
        <w:trPr>
          <w:trHeight w:val="800"/>
        </w:trPr>
        <w:tc>
          <w:tcPr>
            <w:tcW w:w="1800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DAC4F" w14:textId="74DACE22" w:rsidR="002F45E2" w:rsidRPr="00A838FF" w:rsidRDefault="002F45E2" w:rsidP="0093547D">
            <w:pPr>
              <w:jc w:val="center"/>
              <w:rPr>
                <w:rFonts w:ascii="Arial" w:eastAsia="Times New Roman" w:hAnsi="Arial" w:cs="Arial"/>
                <w:b/>
                <w:bCs/>
                <w:color w:val="3A5A63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Components</w:t>
            </w:r>
          </w:p>
        </w:tc>
        <w:tc>
          <w:tcPr>
            <w:tcW w:w="8190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</w:tcPr>
          <w:p w14:paraId="1C6BFAF2" w14:textId="313B2148" w:rsidR="006468D1" w:rsidRDefault="004C28FD" w:rsidP="006468D1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="006468D1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FE7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Swing </w:t>
            </w:r>
            <w:r w:rsidR="006468D1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Barrier </w:t>
            </w:r>
            <w:r w:rsidR="001D672F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X</w:t>
            </w:r>
            <w:r w:rsidR="008F0B42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468D1" w:rsidRPr="00A838FF">
              <w:rPr>
                <w:rFonts w:ascii="Arial" w:eastAsia="Times New Roman" w:hAnsi="Arial" w:cs="Arial"/>
                <w:sz w:val="20"/>
                <w:szCs w:val="20"/>
              </w:rPr>
              <w:t xml:space="preserve">Worked On   </w:t>
            </w:r>
            <w:r w:rsidR="001102BF" w:rsidRPr="00A838FF">
              <w:rPr>
                <w:rFonts w:ascii="Arial" w:eastAsia="Times New Roman" w:hAnsi="Arial" w:cs="Arial"/>
                <w:sz w:val="20"/>
                <w:szCs w:val="20"/>
              </w:rPr>
              <w:t>_</w:t>
            </w:r>
            <w:r w:rsidR="006468D1" w:rsidRPr="00A838FF">
              <w:rPr>
                <w:rFonts w:ascii="Arial" w:eastAsia="Times New Roman" w:hAnsi="Arial" w:cs="Arial"/>
                <w:sz w:val="20"/>
                <w:szCs w:val="20"/>
              </w:rPr>
              <w:t xml:space="preserve"> Replaced </w:t>
            </w:r>
          </w:p>
          <w:p w14:paraId="2D63803C" w14:textId="778B8620" w:rsidR="00FE7BE1" w:rsidRPr="00A838FF" w:rsidRDefault="004237E3" w:rsidP="006468D1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="00FE7BE1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Barrier </w:t>
            </w:r>
            <w:r w:rsidR="00FE7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Board </w:t>
            </w:r>
            <w:r w:rsidR="00FE7BE1" w:rsidRPr="00A838FF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softHyphen/>
            </w:r>
            <w:r w:rsidR="00FE7BE1" w:rsidRPr="00A838FF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softHyphen/>
            </w:r>
            <w:r w:rsidR="009B551E">
              <w:rPr>
                <w:rFonts w:ascii="Arial" w:eastAsia="Times New Roman" w:hAnsi="Arial" w:cs="Arial"/>
                <w:sz w:val="20"/>
                <w:szCs w:val="20"/>
                <w:u w:val="single"/>
              </w:rPr>
              <w:t>_</w:t>
            </w:r>
            <w:r w:rsidR="00FE7BE1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FE7BE1" w:rsidRPr="00A838FF">
              <w:rPr>
                <w:rFonts w:ascii="Arial" w:eastAsia="Times New Roman" w:hAnsi="Arial" w:cs="Arial"/>
                <w:sz w:val="20"/>
                <w:szCs w:val="20"/>
              </w:rPr>
              <w:t xml:space="preserve">Worked On   </w:t>
            </w:r>
            <w:r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_</w:t>
            </w:r>
            <w:r w:rsidR="00FE7BE1" w:rsidRPr="00A838FF">
              <w:rPr>
                <w:rFonts w:ascii="Arial" w:eastAsia="Times New Roman" w:hAnsi="Arial" w:cs="Arial"/>
                <w:sz w:val="20"/>
                <w:szCs w:val="20"/>
              </w:rPr>
              <w:t xml:space="preserve"> Replaced </w:t>
            </w:r>
          </w:p>
          <w:p w14:paraId="5E8FA8A3" w14:textId="068B102D" w:rsidR="006468D1" w:rsidRPr="00A838FF" w:rsidRDefault="004C28FD" w:rsidP="00F64BF1">
            <w:pPr>
              <w:pStyle w:val="NoSpacing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r>
            <w:r w:rsidR="0000000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fldChar w:fldCharType="end"/>
            </w:r>
            <w:r w:rsidR="006468D1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6468D1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 xml:space="preserve"> </w:t>
            </w:r>
            <w:r w:rsidR="00C91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  <w:proofErr w:type="gramEnd"/>
            <w:r w:rsidR="00C919D4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C91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7014F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804B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</w:t>
            </w:r>
            <w:r w:rsidR="002E16D8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_</w:t>
            </w:r>
            <w:r w:rsidR="003675D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6468D1" w:rsidRPr="00A838FF">
              <w:rPr>
                <w:rFonts w:ascii="Arial" w:eastAsia="Times New Roman" w:hAnsi="Arial" w:cs="Arial"/>
                <w:sz w:val="20"/>
                <w:szCs w:val="20"/>
              </w:rPr>
              <w:t xml:space="preserve">Worked On </w:t>
            </w:r>
            <w:r w:rsidR="00804B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468D1" w:rsidRPr="00A838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맑은 고딕" w:hAnsi="Arial" w:cs="Arial" w:hint="eastAsia"/>
                <w:sz w:val="20"/>
                <w:szCs w:val="20"/>
                <w:lang w:eastAsia="ko-KR"/>
              </w:rPr>
              <w:t>_</w:t>
            </w:r>
            <w:r w:rsidR="00692599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6468D1" w:rsidRPr="00A838FF">
              <w:rPr>
                <w:rFonts w:ascii="Arial" w:eastAsia="Times New Roman" w:hAnsi="Arial" w:cs="Arial"/>
                <w:sz w:val="20"/>
                <w:szCs w:val="20"/>
              </w:rPr>
              <w:t xml:space="preserve">Replaced </w:t>
            </w:r>
          </w:p>
        </w:tc>
      </w:tr>
    </w:tbl>
    <w:p w14:paraId="469610AC" w14:textId="346925AB" w:rsidR="00736954" w:rsidRPr="00A838FF" w:rsidRDefault="00736954">
      <w:pPr>
        <w:rPr>
          <w:rFonts w:ascii="Arial" w:hAnsi="Arial" w:cs="Arial"/>
        </w:rPr>
      </w:pPr>
    </w:p>
    <w:tbl>
      <w:tblPr>
        <w:tblW w:w="10039" w:type="dxa"/>
        <w:tblInd w:w="85" w:type="dxa"/>
        <w:tblLook w:val="04A0" w:firstRow="1" w:lastRow="0" w:firstColumn="1" w:lastColumn="0" w:noHBand="0" w:noVBand="1"/>
      </w:tblPr>
      <w:tblGrid>
        <w:gridCol w:w="10039"/>
      </w:tblGrid>
      <w:tr w:rsidR="00035789" w:rsidRPr="00A838FF" w14:paraId="3FE05266" w14:textId="77777777" w:rsidTr="00B66D93">
        <w:trPr>
          <w:trHeight w:val="266"/>
        </w:trPr>
        <w:tc>
          <w:tcPr>
            <w:tcW w:w="10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F35A6A" w14:textId="77777777" w:rsidR="00035789" w:rsidRPr="00A838FF" w:rsidRDefault="00035789" w:rsidP="008E2152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PREVENTION PLAN</w:t>
            </w:r>
          </w:p>
        </w:tc>
      </w:tr>
      <w:tr w:rsidR="00320706" w:rsidRPr="00A838FF" w14:paraId="13519C8A" w14:textId="77777777" w:rsidTr="00B66D93">
        <w:trPr>
          <w:trHeight w:val="200"/>
        </w:trPr>
        <w:tc>
          <w:tcPr>
            <w:tcW w:w="10039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EE3F" w14:textId="77777777" w:rsidR="00035789" w:rsidRPr="00A838FF" w:rsidRDefault="00035789" w:rsidP="008E2152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838FF">
              <w:rPr>
                <w:rFonts w:ascii="Arial" w:eastAsia="Times New Roman" w:hAnsi="Arial" w:cs="Arial"/>
                <w:i/>
                <w:iCs/>
                <w:color w:val="000000" w:themeColor="text1"/>
                <w:sz w:val="20"/>
                <w:szCs w:val="20"/>
              </w:rPr>
              <w:t>List the recommended actions planned to prevent a future occurrence of the adverse event.</w:t>
            </w:r>
          </w:p>
        </w:tc>
      </w:tr>
      <w:tr w:rsidR="00035789" w:rsidRPr="00A838FF" w14:paraId="1E76590D" w14:textId="77777777" w:rsidTr="0004256C">
        <w:trPr>
          <w:trHeight w:val="281"/>
        </w:trPr>
        <w:tc>
          <w:tcPr>
            <w:tcW w:w="10039" w:type="dxa"/>
            <w:vMerge w:val="restart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98C7E" w14:textId="77777777" w:rsidR="002544EF" w:rsidRDefault="002544EF" w:rsidP="002544EF">
            <w:pPr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</w:pPr>
          </w:p>
          <w:p w14:paraId="0E89E1AD" w14:textId="77777777" w:rsidR="008876DF" w:rsidRDefault="008876DF" w:rsidP="00AE37B6">
            <w:pPr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</w:pPr>
          </w:p>
          <w:p w14:paraId="328B20CE" w14:textId="34816F7D" w:rsidR="006F355F" w:rsidRPr="002544EF" w:rsidRDefault="006F355F" w:rsidP="00AE37B6">
            <w:pPr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</w:pPr>
          </w:p>
        </w:tc>
      </w:tr>
      <w:tr w:rsidR="00035789" w:rsidRPr="00A838FF" w14:paraId="51AAF729" w14:textId="77777777" w:rsidTr="00B66D93">
        <w:trPr>
          <w:trHeight w:val="281"/>
        </w:trPr>
        <w:tc>
          <w:tcPr>
            <w:tcW w:w="10039" w:type="dxa"/>
            <w:vMerge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15E0" w14:textId="77777777" w:rsidR="00035789" w:rsidRPr="00A838FF" w:rsidRDefault="00035789" w:rsidP="008E2152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2E51F71" w14:textId="65410371" w:rsidR="00035789" w:rsidRDefault="00035789">
      <w:pPr>
        <w:rPr>
          <w:rFonts w:ascii="Arial" w:hAnsi="Arial" w:cs="Arial"/>
        </w:rPr>
      </w:pPr>
    </w:p>
    <w:p w14:paraId="0A2DE5F6" w14:textId="7410AB68" w:rsidR="00027B4A" w:rsidRPr="00A838FF" w:rsidRDefault="00027B4A">
      <w:pPr>
        <w:rPr>
          <w:rFonts w:ascii="Arial" w:hAnsi="Arial" w:cs="Arial"/>
        </w:rPr>
      </w:pPr>
    </w:p>
    <w:tbl>
      <w:tblPr>
        <w:tblW w:w="100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90"/>
        <w:gridCol w:w="1800"/>
        <w:gridCol w:w="3690"/>
      </w:tblGrid>
      <w:tr w:rsidR="00D433D8" w:rsidRPr="00A838FF" w14:paraId="1A4B98DE" w14:textId="77777777" w:rsidTr="00AE75E3">
        <w:trPr>
          <w:trHeight w:val="540"/>
        </w:trPr>
        <w:tc>
          <w:tcPr>
            <w:tcW w:w="4590" w:type="dxa"/>
            <w:shd w:val="clear" w:color="auto" w:fill="F2F2F2" w:themeFill="background1" w:themeFillShade="F2"/>
            <w:noWrap/>
            <w:vAlign w:val="center"/>
            <w:hideMark/>
          </w:tcPr>
          <w:p w14:paraId="31C62E2A" w14:textId="3944B5AE" w:rsidR="00D433D8" w:rsidRPr="00A838FF" w:rsidRDefault="00D433D8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SIGNATURE OF TEAM MEMBER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AE5C4EC" w14:textId="77777777" w:rsidR="00D433D8" w:rsidRPr="00A838FF" w:rsidRDefault="00D433D8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ID#</w:t>
            </w:r>
          </w:p>
        </w:tc>
        <w:tc>
          <w:tcPr>
            <w:tcW w:w="3690" w:type="dxa"/>
            <w:shd w:val="clear" w:color="auto" w:fill="F2F2F2" w:themeFill="background1" w:themeFillShade="F2"/>
            <w:noWrap/>
            <w:vAlign w:val="center"/>
            <w:hideMark/>
          </w:tcPr>
          <w:p w14:paraId="7BC04608" w14:textId="77777777" w:rsidR="00D433D8" w:rsidRPr="00A838FF" w:rsidRDefault="00D433D8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DATE SIGNED</w:t>
            </w:r>
          </w:p>
        </w:tc>
      </w:tr>
      <w:tr w:rsidR="003A201A" w:rsidRPr="00A838FF" w14:paraId="0194E02D" w14:textId="77777777" w:rsidTr="00EA1244">
        <w:trPr>
          <w:trHeight w:val="431"/>
        </w:trPr>
        <w:tc>
          <w:tcPr>
            <w:tcW w:w="4590" w:type="dxa"/>
            <w:shd w:val="clear" w:color="auto" w:fill="auto"/>
            <w:vAlign w:val="center"/>
            <w:hideMark/>
          </w:tcPr>
          <w:p w14:paraId="61344F25" w14:textId="480FC497" w:rsidR="003A201A" w:rsidRPr="005F4339" w:rsidRDefault="005F4339" w:rsidP="003A201A">
            <w:pPr>
              <w:jc w:val="center"/>
              <w:rPr>
                <w:rFonts w:ascii="Arial" w:eastAsia="맑은 고딕" w:hAnsi="Arial" w:cs="Arial"/>
                <w:b/>
                <w:bCs/>
                <w:color w:val="000000"/>
                <w:sz w:val="20"/>
                <w:szCs w:val="20"/>
                <w:lang w:eastAsia="ko-KR"/>
              </w:rPr>
            </w:pPr>
            <w:r w:rsidRPr="005F43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Ryan Douglas</w:t>
            </w:r>
          </w:p>
        </w:tc>
        <w:tc>
          <w:tcPr>
            <w:tcW w:w="1800" w:type="dxa"/>
            <w:vAlign w:val="center"/>
          </w:tcPr>
          <w:p w14:paraId="2ECD17C2" w14:textId="4288CB92" w:rsidR="003A201A" w:rsidRPr="009E62D5" w:rsidRDefault="005F4339" w:rsidP="003A201A">
            <w:pPr>
              <w:jc w:val="center"/>
              <w:rPr>
                <w:rFonts w:ascii="Arial" w:eastAsia="맑은 고딕" w:hAnsi="Arial" w:cs="Arial"/>
                <w:b/>
                <w:bCs/>
                <w:color w:val="000000"/>
                <w:sz w:val="22"/>
                <w:szCs w:val="22"/>
                <w:lang w:eastAsia="ko-KR"/>
              </w:rPr>
            </w:pPr>
            <w:r w:rsidRPr="005F4339">
              <w:rPr>
                <w:rFonts w:ascii="Arial" w:eastAsia="맑은 고딕" w:hAnsi="Arial" w:cs="Arial"/>
                <w:b/>
                <w:bCs/>
                <w:color w:val="000000"/>
                <w:sz w:val="20"/>
                <w:szCs w:val="20"/>
                <w:lang w:eastAsia="ko-KR"/>
              </w:rPr>
              <w:t>055453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0D1534BD" w14:textId="68641846" w:rsidR="003A201A" w:rsidRPr="00A838FF" w:rsidRDefault="00205FE8" w:rsidP="003A201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8</w:t>
            </w:r>
            <w:r w:rsidR="003A201A"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/</w:t>
            </w:r>
            <w:r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7</w:t>
            </w:r>
            <w:r w:rsidR="003A20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3A201A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  <w:r w:rsidR="003A201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4768C396" w14:textId="53571DA0" w:rsidR="00D433D8" w:rsidRPr="00A838FF" w:rsidRDefault="00D433D8" w:rsidP="00D433D8">
      <w:pPr>
        <w:rPr>
          <w:rFonts w:ascii="Arial" w:hAnsi="Arial" w:cs="Arial"/>
        </w:rPr>
      </w:pPr>
    </w:p>
    <w:tbl>
      <w:tblPr>
        <w:tblW w:w="1008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90"/>
        <w:gridCol w:w="1800"/>
        <w:gridCol w:w="3690"/>
      </w:tblGrid>
      <w:tr w:rsidR="00D433D8" w:rsidRPr="00A838FF" w14:paraId="01E8F220" w14:textId="77777777" w:rsidTr="00D433D8">
        <w:trPr>
          <w:trHeight w:val="540"/>
        </w:trPr>
        <w:tc>
          <w:tcPr>
            <w:tcW w:w="4590" w:type="dxa"/>
            <w:shd w:val="clear" w:color="auto" w:fill="F2F2F2" w:themeFill="background1" w:themeFillShade="F2"/>
            <w:noWrap/>
            <w:vAlign w:val="center"/>
            <w:hideMark/>
          </w:tcPr>
          <w:p w14:paraId="192435E6" w14:textId="77777777" w:rsidR="00D433D8" w:rsidRPr="00A838FF" w:rsidRDefault="00D433D8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SIGNATURE OF MANAGER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1D3486C8" w14:textId="77777777" w:rsidR="00D433D8" w:rsidRPr="00A838FF" w:rsidRDefault="00D433D8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ID#</w:t>
            </w:r>
          </w:p>
        </w:tc>
        <w:tc>
          <w:tcPr>
            <w:tcW w:w="3690" w:type="dxa"/>
            <w:shd w:val="clear" w:color="auto" w:fill="F2F2F2" w:themeFill="background1" w:themeFillShade="F2"/>
            <w:noWrap/>
            <w:vAlign w:val="center"/>
            <w:hideMark/>
          </w:tcPr>
          <w:p w14:paraId="0323726A" w14:textId="326D8140" w:rsidR="00D433D8" w:rsidRPr="00A838FF" w:rsidRDefault="00D433D8" w:rsidP="00AE75E3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 xml:space="preserve">DATE </w:t>
            </w:r>
            <w:r w:rsidR="00897199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S</w:t>
            </w:r>
            <w:r w:rsidRPr="00A838F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IGNED</w:t>
            </w:r>
          </w:p>
        </w:tc>
      </w:tr>
      <w:tr w:rsidR="00804BDC" w:rsidRPr="00A838FF" w14:paraId="795C1801" w14:textId="77777777" w:rsidTr="005726EA">
        <w:trPr>
          <w:trHeight w:val="593"/>
        </w:trPr>
        <w:tc>
          <w:tcPr>
            <w:tcW w:w="4590" w:type="dxa"/>
            <w:shd w:val="clear" w:color="auto" w:fill="auto"/>
            <w:vAlign w:val="center"/>
          </w:tcPr>
          <w:p w14:paraId="609D7025" w14:textId="1178B62C" w:rsidR="00804BDC" w:rsidRPr="00A838FF" w:rsidRDefault="00671379" w:rsidP="00804BD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Jongsung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Yoo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2E426F6" w14:textId="7EA1E008" w:rsidR="00804BDC" w:rsidRPr="00671379" w:rsidRDefault="00671379" w:rsidP="00804BDC">
            <w:pPr>
              <w:jc w:val="center"/>
              <w:rPr>
                <w:rFonts w:ascii="Arial" w:eastAsia="맑은 고딕" w:hAnsi="Arial" w:cs="Arial"/>
                <w:color w:val="000000"/>
                <w:sz w:val="20"/>
                <w:szCs w:val="20"/>
                <w:lang w:eastAsia="ko-KR"/>
              </w:rPr>
            </w:pPr>
            <w:r w:rsidRPr="00671379">
              <w:rPr>
                <w:rFonts w:ascii="Arial" w:eastAsia="맑은 고딕" w:hAnsi="Arial" w:cs="Arial"/>
                <w:b/>
                <w:bCs/>
                <w:color w:val="000000"/>
                <w:sz w:val="20"/>
                <w:szCs w:val="20"/>
                <w:lang w:eastAsia="ko-KR"/>
              </w:rPr>
              <w:t>055456</w:t>
            </w:r>
          </w:p>
        </w:tc>
        <w:tc>
          <w:tcPr>
            <w:tcW w:w="3690" w:type="dxa"/>
            <w:shd w:val="clear" w:color="auto" w:fill="auto"/>
            <w:vAlign w:val="center"/>
          </w:tcPr>
          <w:p w14:paraId="55B7704D" w14:textId="5C92BA22" w:rsidR="00804BDC" w:rsidRPr="00A838FF" w:rsidRDefault="00205FE8" w:rsidP="00804BD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8</w:t>
            </w:r>
            <w:r w:rsidR="00804B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맑은 고딕" w:hAnsi="Arial" w:cs="Arial" w:hint="eastAsia"/>
                <w:color w:val="000000"/>
                <w:sz w:val="20"/>
                <w:szCs w:val="20"/>
                <w:lang w:eastAsia="ko-KR"/>
              </w:rPr>
              <w:t>7</w:t>
            </w:r>
            <w:r w:rsidR="00804B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804BDC" w:rsidRPr="00A838F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  <w:r w:rsidR="0023145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6F25E24A" w14:textId="7BD94BD8" w:rsidR="00146B80" w:rsidRDefault="00146B80" w:rsidP="00EE27DE">
      <w:pPr>
        <w:ind w:firstLineChars="200" w:firstLine="480"/>
        <w:rPr>
          <w:rFonts w:ascii="Arial" w:eastAsia="맑은 고딕" w:hAnsi="Arial" w:cs="Arial"/>
          <w:lang w:eastAsia="ko-KR"/>
        </w:rPr>
      </w:pPr>
    </w:p>
    <w:p w14:paraId="36F54EB5" w14:textId="627BB8AE" w:rsidR="008568A8" w:rsidRDefault="008568A8">
      <w:pPr>
        <w:rPr>
          <w:rFonts w:ascii="Arial" w:eastAsia="맑은 고딕" w:hAnsi="Arial" w:cs="Arial"/>
          <w:lang w:eastAsia="ko-KR"/>
        </w:rPr>
      </w:pPr>
      <w:r>
        <w:rPr>
          <w:rFonts w:ascii="Arial" w:eastAsia="맑은 고딕" w:hAnsi="Arial" w:cs="Arial"/>
          <w:lang w:eastAsia="ko-KR"/>
        </w:rPr>
        <w:br w:type="page"/>
      </w:r>
    </w:p>
    <w:p w14:paraId="65AF8ADE" w14:textId="3A81BE3D" w:rsidR="00F92552" w:rsidRDefault="008568A8" w:rsidP="00AA5E27">
      <w:pPr>
        <w:rPr>
          <w:rFonts w:eastAsia="맑은 고딕"/>
          <w:noProof/>
          <w:lang w:eastAsia="ko-KR"/>
        </w:rPr>
      </w:pPr>
      <w:r w:rsidRPr="008568A8">
        <w:rPr>
          <w:noProof/>
        </w:rPr>
        <w:lastRenderedPageBreak/>
        <w:t xml:space="preserve"> </w:t>
      </w:r>
    </w:p>
    <w:p w14:paraId="34CCFB68" w14:textId="06FC80B1" w:rsidR="00783726" w:rsidRPr="00783726" w:rsidRDefault="00783726" w:rsidP="00AA5E27">
      <w:pPr>
        <w:rPr>
          <w:rFonts w:eastAsia="맑은 고딕"/>
          <w:noProof/>
          <w:lang w:eastAsia="ko-KR"/>
        </w:rPr>
      </w:pPr>
      <w:r>
        <w:rPr>
          <w:rFonts w:eastAsia="맑은 고딕" w:hint="eastAsia"/>
          <w:noProof/>
          <w:lang w:eastAsia="ko-KR"/>
        </w:rPr>
        <w:t xml:space="preserve">Before:                                                                                </w:t>
      </w:r>
    </w:p>
    <w:p w14:paraId="3F68E26C" w14:textId="6F596DD0" w:rsidR="00043812" w:rsidRDefault="001F2B9C" w:rsidP="00AA5E27">
      <w:pPr>
        <w:rPr>
          <w:rFonts w:ascii="Arial" w:eastAsia="맑은 고딕" w:hAnsi="Arial" w:cs="Arial"/>
          <w:lang w:eastAsia="ko-KR"/>
        </w:rPr>
      </w:pPr>
      <w:r>
        <w:rPr>
          <w:rFonts w:ascii="Arial" w:eastAsia="맑은 고딕" w:hAnsi="Arial" w:cs="Arial"/>
          <w:noProof/>
          <w:sz w:val="20"/>
          <w:szCs w:val="20"/>
          <w:lang w:eastAsia="ko-KR"/>
        </w:rPr>
        <w:drawing>
          <wp:inline distT="0" distB="0" distL="0" distR="0" wp14:anchorId="774AEA71" wp14:editId="5A3516A9">
            <wp:extent cx="2118223" cy="1588666"/>
            <wp:effectExtent l="0" t="1905" r="0" b="0"/>
            <wp:docPr id="72161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2151709" cy="16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맑은 고딕" w:hAnsi="Arial" w:cs="Arial"/>
          <w:noProof/>
          <w:lang w:eastAsia="ko-KR"/>
        </w:rPr>
        <w:drawing>
          <wp:inline distT="0" distB="0" distL="0" distR="0" wp14:anchorId="54D6AB23" wp14:editId="33111078">
            <wp:extent cx="2083011" cy="1562258"/>
            <wp:effectExtent l="0" t="6350" r="6350" b="6350"/>
            <wp:docPr id="1225282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07317" cy="15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726">
        <w:rPr>
          <w:rFonts w:ascii="Arial" w:eastAsia="맑은 고딕" w:hAnsi="Arial" w:cs="Arial"/>
          <w:noProof/>
          <w:lang w:eastAsia="ko-KR"/>
        </w:rPr>
        <w:drawing>
          <wp:inline distT="0" distB="0" distL="0" distR="0" wp14:anchorId="1EDC5F8E" wp14:editId="358F11C0">
            <wp:extent cx="2857500" cy="2143126"/>
            <wp:effectExtent l="0" t="0" r="0" b="9525"/>
            <wp:docPr id="147530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93" cy="215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62DA" w14:textId="6E28F6CC" w:rsidR="001F2B9C" w:rsidRDefault="001F2B9C">
      <w:pPr>
        <w:rPr>
          <w:rFonts w:ascii="Arial" w:eastAsia="맑은 고딕" w:hAnsi="Arial" w:cs="Arial"/>
          <w:lang w:eastAsia="ko-KR"/>
        </w:rPr>
      </w:pPr>
      <w:r>
        <w:rPr>
          <w:rFonts w:ascii="Arial" w:eastAsia="맑은 고딕" w:hAnsi="Arial" w:cs="Arial"/>
          <w:noProof/>
          <w:lang w:eastAsia="ko-KR"/>
        </w:rPr>
        <w:drawing>
          <wp:inline distT="0" distB="0" distL="0" distR="0" wp14:anchorId="4D2DDD28" wp14:editId="12B2F379">
            <wp:extent cx="3667125" cy="2750344"/>
            <wp:effectExtent l="1270" t="0" r="0" b="0"/>
            <wp:docPr id="18254703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3665" cy="27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맑은 고딕" w:hAnsi="Arial" w:cs="Arial"/>
          <w:noProof/>
          <w:lang w:eastAsia="ko-KR"/>
        </w:rPr>
        <w:drawing>
          <wp:inline distT="0" distB="0" distL="0" distR="0" wp14:anchorId="091F8CBD" wp14:editId="3F3DE75A">
            <wp:extent cx="3675807" cy="2756855"/>
            <wp:effectExtent l="2222" t="0" r="3493" b="3492"/>
            <wp:docPr id="6314383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92826" cy="276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맑은 고딕" w:hAnsi="Arial" w:cs="Arial"/>
          <w:lang w:eastAsia="ko-KR"/>
        </w:rPr>
        <w:br w:type="page"/>
      </w:r>
    </w:p>
    <w:p w14:paraId="11DD7C72" w14:textId="6A03465C" w:rsidR="00783726" w:rsidRDefault="00783726" w:rsidP="00AA5E27">
      <w:pPr>
        <w:rPr>
          <w:rFonts w:ascii="Arial" w:eastAsia="맑은 고딕" w:hAnsi="Arial" w:cs="Arial"/>
          <w:lang w:eastAsia="ko-KR"/>
        </w:rPr>
      </w:pPr>
    </w:p>
    <w:p w14:paraId="6B95A27C" w14:textId="77777777" w:rsidR="00783726" w:rsidRPr="00783726" w:rsidRDefault="00783726" w:rsidP="00783726">
      <w:pPr>
        <w:rPr>
          <w:rFonts w:ascii="Arial" w:eastAsia="맑은 고딕" w:hAnsi="Arial" w:cs="Arial"/>
          <w:lang w:eastAsia="ko-KR"/>
        </w:rPr>
      </w:pPr>
      <w:r w:rsidRPr="00783726">
        <w:rPr>
          <w:rFonts w:ascii="Arial" w:eastAsia="맑은 고딕" w:hAnsi="Arial" w:cs="Arial" w:hint="eastAsia"/>
          <w:lang w:eastAsia="ko-KR"/>
        </w:rPr>
        <w:t>After:</w:t>
      </w:r>
    </w:p>
    <w:p w14:paraId="75B7E728" w14:textId="7A67C69F" w:rsidR="00783726" w:rsidRPr="001D00C8" w:rsidRDefault="001F2B9C" w:rsidP="00AA5E27">
      <w:pPr>
        <w:rPr>
          <w:rFonts w:ascii="Arial" w:eastAsia="맑은 고딕" w:hAnsi="Arial" w:cs="Arial"/>
          <w:lang w:eastAsia="ko-KR"/>
        </w:rPr>
      </w:pPr>
      <w:r>
        <w:rPr>
          <w:rFonts w:ascii="Arial" w:eastAsia="맑은 고딕" w:hAnsi="Arial" w:cs="Arial"/>
          <w:noProof/>
          <w:lang w:eastAsia="ko-KR"/>
        </w:rPr>
        <w:drawing>
          <wp:inline distT="0" distB="0" distL="0" distR="0" wp14:anchorId="5E5F6644" wp14:editId="34030FCF">
            <wp:extent cx="2326640" cy="1744980"/>
            <wp:effectExtent l="5080" t="0" r="2540" b="2540"/>
            <wp:docPr id="676913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45259" cy="175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맑은 고딕" w:hAnsi="Arial" w:cs="Arial"/>
          <w:noProof/>
          <w:lang w:eastAsia="ko-KR"/>
        </w:rPr>
        <w:drawing>
          <wp:inline distT="0" distB="0" distL="0" distR="0" wp14:anchorId="4F6969BA" wp14:editId="59763ECF">
            <wp:extent cx="2322547" cy="1741910"/>
            <wp:effectExtent l="4445" t="0" r="6350" b="6350"/>
            <wp:docPr id="35389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34649" cy="175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726">
        <w:rPr>
          <w:rFonts w:ascii="Arial" w:eastAsia="맑은 고딕" w:hAnsi="Arial" w:cs="Arial"/>
          <w:noProof/>
          <w:lang w:eastAsia="ko-KR"/>
        </w:rPr>
        <w:drawing>
          <wp:inline distT="0" distB="0" distL="0" distR="0" wp14:anchorId="78755AC7" wp14:editId="669DACE5">
            <wp:extent cx="2724150" cy="2043112"/>
            <wp:effectExtent l="0" t="0" r="0" b="0"/>
            <wp:docPr id="74667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81" cy="20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맑은 고딕" w:hAnsi="Arial" w:cs="Arial"/>
          <w:noProof/>
          <w:lang w:eastAsia="ko-KR"/>
        </w:rPr>
        <w:drawing>
          <wp:inline distT="0" distB="0" distL="0" distR="0" wp14:anchorId="4583BD4B" wp14:editId="10695A13">
            <wp:extent cx="3113510" cy="2335133"/>
            <wp:effectExtent l="8255" t="0" r="0" b="0"/>
            <wp:docPr id="12581842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16588" cy="233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726" w:rsidRPr="001D00C8" w:rsidSect="00FD35BE">
      <w:footerReference w:type="default" r:id="rId17"/>
      <w:pgSz w:w="12240" w:h="15840"/>
      <w:pgMar w:top="1170" w:right="1080" w:bottom="1260" w:left="1080" w:header="720" w:footer="8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35750" w14:textId="77777777" w:rsidR="00E12AD6" w:rsidRDefault="00E12AD6" w:rsidP="0063213C">
      <w:r>
        <w:separator/>
      </w:r>
    </w:p>
  </w:endnote>
  <w:endnote w:type="continuationSeparator" w:id="0">
    <w:p w14:paraId="03D48A3B" w14:textId="77777777" w:rsidR="00E12AD6" w:rsidRDefault="00E12AD6" w:rsidP="0063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0516F" w14:textId="4DBA3689" w:rsidR="005315C0" w:rsidRPr="005315C0" w:rsidRDefault="005315C0">
    <w:pPr>
      <w:pStyle w:val="Footer"/>
      <w:rPr>
        <w:rFonts w:ascii="Arial" w:hAnsi="Arial" w:cs="Arial"/>
        <w:sz w:val="20"/>
        <w:szCs w:val="20"/>
      </w:rPr>
    </w:pPr>
    <w:r w:rsidRPr="005315C0">
      <w:rPr>
        <w:rFonts w:ascii="Arial" w:hAnsi="Arial" w:cs="Arial"/>
        <w:sz w:val="20"/>
        <w:szCs w:val="20"/>
      </w:rPr>
      <w:t>Faregate Incident Report_rev1.1</w:t>
    </w:r>
    <w:r>
      <w:rPr>
        <w:rFonts w:ascii="Arial" w:hAnsi="Arial" w:cs="Arial"/>
        <w:sz w:val="20"/>
        <w:szCs w:val="20"/>
      </w:rP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48CBC" w14:textId="77777777" w:rsidR="00E12AD6" w:rsidRDefault="00E12AD6" w:rsidP="0063213C">
      <w:r>
        <w:separator/>
      </w:r>
    </w:p>
  </w:footnote>
  <w:footnote w:type="continuationSeparator" w:id="0">
    <w:p w14:paraId="05AD17A8" w14:textId="77777777" w:rsidR="00E12AD6" w:rsidRDefault="00E12AD6" w:rsidP="0063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D1242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945AE"/>
    <w:multiLevelType w:val="hybridMultilevel"/>
    <w:tmpl w:val="C7E6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7ED9"/>
    <w:multiLevelType w:val="hybridMultilevel"/>
    <w:tmpl w:val="4EFC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F7B35"/>
    <w:multiLevelType w:val="hybridMultilevel"/>
    <w:tmpl w:val="F36886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E5D14"/>
    <w:multiLevelType w:val="hybridMultilevel"/>
    <w:tmpl w:val="1284A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03C75"/>
    <w:multiLevelType w:val="hybridMultilevel"/>
    <w:tmpl w:val="3830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65196"/>
    <w:multiLevelType w:val="hybridMultilevel"/>
    <w:tmpl w:val="42C2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C2AEA"/>
    <w:multiLevelType w:val="hybridMultilevel"/>
    <w:tmpl w:val="419E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B74BD"/>
    <w:multiLevelType w:val="hybridMultilevel"/>
    <w:tmpl w:val="A036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06FC5"/>
    <w:multiLevelType w:val="hybridMultilevel"/>
    <w:tmpl w:val="482A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A5F86"/>
    <w:multiLevelType w:val="hybridMultilevel"/>
    <w:tmpl w:val="C9A07570"/>
    <w:lvl w:ilvl="0" w:tplc="04090001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78E83068"/>
    <w:multiLevelType w:val="hybridMultilevel"/>
    <w:tmpl w:val="6488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D0824"/>
    <w:multiLevelType w:val="hybridMultilevel"/>
    <w:tmpl w:val="09A0A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B3505"/>
    <w:multiLevelType w:val="hybridMultilevel"/>
    <w:tmpl w:val="E93E9926"/>
    <w:lvl w:ilvl="0" w:tplc="B01E0C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15493">
    <w:abstractNumId w:val="9"/>
  </w:num>
  <w:num w:numId="2" w16cid:durableId="1416198371">
    <w:abstractNumId w:val="3"/>
  </w:num>
  <w:num w:numId="3" w16cid:durableId="1521893071">
    <w:abstractNumId w:val="1"/>
  </w:num>
  <w:num w:numId="4" w16cid:durableId="268775830">
    <w:abstractNumId w:val="2"/>
  </w:num>
  <w:num w:numId="5" w16cid:durableId="851915583">
    <w:abstractNumId w:val="4"/>
  </w:num>
  <w:num w:numId="6" w16cid:durableId="1764061857">
    <w:abstractNumId w:val="6"/>
  </w:num>
  <w:num w:numId="7" w16cid:durableId="1755199007">
    <w:abstractNumId w:val="0"/>
  </w:num>
  <w:num w:numId="8" w16cid:durableId="1451585210">
    <w:abstractNumId w:val="11"/>
  </w:num>
  <w:num w:numId="9" w16cid:durableId="818575816">
    <w:abstractNumId w:val="5"/>
  </w:num>
  <w:num w:numId="10" w16cid:durableId="1400864680">
    <w:abstractNumId w:val="7"/>
  </w:num>
  <w:num w:numId="11" w16cid:durableId="212664638">
    <w:abstractNumId w:val="13"/>
  </w:num>
  <w:num w:numId="12" w16cid:durableId="96675761">
    <w:abstractNumId w:val="8"/>
  </w:num>
  <w:num w:numId="13" w16cid:durableId="2050564320">
    <w:abstractNumId w:val="12"/>
  </w:num>
  <w:num w:numId="14" w16cid:durableId="13567338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05"/>
    <w:rsid w:val="000042B3"/>
    <w:rsid w:val="00006877"/>
    <w:rsid w:val="00006B42"/>
    <w:rsid w:val="00007511"/>
    <w:rsid w:val="00007636"/>
    <w:rsid w:val="0001100E"/>
    <w:rsid w:val="0001179D"/>
    <w:rsid w:val="0001247F"/>
    <w:rsid w:val="00013DE9"/>
    <w:rsid w:val="00014A23"/>
    <w:rsid w:val="00027B4A"/>
    <w:rsid w:val="0003398F"/>
    <w:rsid w:val="00035789"/>
    <w:rsid w:val="0004256C"/>
    <w:rsid w:val="000435E5"/>
    <w:rsid w:val="00043812"/>
    <w:rsid w:val="00046B3F"/>
    <w:rsid w:val="0005040F"/>
    <w:rsid w:val="00051732"/>
    <w:rsid w:val="00054AB9"/>
    <w:rsid w:val="000550DE"/>
    <w:rsid w:val="00055563"/>
    <w:rsid w:val="000556E9"/>
    <w:rsid w:val="000558F3"/>
    <w:rsid w:val="00060B25"/>
    <w:rsid w:val="000611C0"/>
    <w:rsid w:val="000624F1"/>
    <w:rsid w:val="00063415"/>
    <w:rsid w:val="00064B28"/>
    <w:rsid w:val="0006534B"/>
    <w:rsid w:val="000654E2"/>
    <w:rsid w:val="00065787"/>
    <w:rsid w:val="00065A22"/>
    <w:rsid w:val="00072544"/>
    <w:rsid w:val="00076C01"/>
    <w:rsid w:val="00077586"/>
    <w:rsid w:val="00077BF5"/>
    <w:rsid w:val="000809DE"/>
    <w:rsid w:val="00080C29"/>
    <w:rsid w:val="0008299F"/>
    <w:rsid w:val="00085C7A"/>
    <w:rsid w:val="000867F0"/>
    <w:rsid w:val="00090E66"/>
    <w:rsid w:val="00092457"/>
    <w:rsid w:val="000948B6"/>
    <w:rsid w:val="00094C55"/>
    <w:rsid w:val="00096382"/>
    <w:rsid w:val="00096B46"/>
    <w:rsid w:val="000A0809"/>
    <w:rsid w:val="000A09E8"/>
    <w:rsid w:val="000A0D92"/>
    <w:rsid w:val="000A13AD"/>
    <w:rsid w:val="000A1581"/>
    <w:rsid w:val="000A18A8"/>
    <w:rsid w:val="000A2244"/>
    <w:rsid w:val="000A72D2"/>
    <w:rsid w:val="000A78EF"/>
    <w:rsid w:val="000A7950"/>
    <w:rsid w:val="000B2616"/>
    <w:rsid w:val="000B2AEC"/>
    <w:rsid w:val="000B3D6B"/>
    <w:rsid w:val="000B79B2"/>
    <w:rsid w:val="000C06D7"/>
    <w:rsid w:val="000C0A53"/>
    <w:rsid w:val="000C17E4"/>
    <w:rsid w:val="000C1917"/>
    <w:rsid w:val="000C1A80"/>
    <w:rsid w:val="000C485C"/>
    <w:rsid w:val="000C5C2F"/>
    <w:rsid w:val="000C64F5"/>
    <w:rsid w:val="000D3E1C"/>
    <w:rsid w:val="000D509F"/>
    <w:rsid w:val="000D584C"/>
    <w:rsid w:val="000D63CD"/>
    <w:rsid w:val="000D7C85"/>
    <w:rsid w:val="000E03E4"/>
    <w:rsid w:val="000E1055"/>
    <w:rsid w:val="000E13CC"/>
    <w:rsid w:val="000E20DA"/>
    <w:rsid w:val="000E28B2"/>
    <w:rsid w:val="000E339B"/>
    <w:rsid w:val="000E383C"/>
    <w:rsid w:val="000E547A"/>
    <w:rsid w:val="000E66AA"/>
    <w:rsid w:val="000F1AD8"/>
    <w:rsid w:val="000F294A"/>
    <w:rsid w:val="000F4C66"/>
    <w:rsid w:val="000F66E6"/>
    <w:rsid w:val="000F7E02"/>
    <w:rsid w:val="00104D88"/>
    <w:rsid w:val="001102BF"/>
    <w:rsid w:val="00120BB2"/>
    <w:rsid w:val="001215CF"/>
    <w:rsid w:val="00121D9B"/>
    <w:rsid w:val="00122347"/>
    <w:rsid w:val="001223C7"/>
    <w:rsid w:val="00127B84"/>
    <w:rsid w:val="00130921"/>
    <w:rsid w:val="00133491"/>
    <w:rsid w:val="00137E29"/>
    <w:rsid w:val="001410FD"/>
    <w:rsid w:val="00141A33"/>
    <w:rsid w:val="001446A7"/>
    <w:rsid w:val="00146B80"/>
    <w:rsid w:val="00151155"/>
    <w:rsid w:val="00151CAD"/>
    <w:rsid w:val="001540DF"/>
    <w:rsid w:val="00156F23"/>
    <w:rsid w:val="001627C1"/>
    <w:rsid w:val="00166FD1"/>
    <w:rsid w:val="001674C0"/>
    <w:rsid w:val="00167E4B"/>
    <w:rsid w:val="00170CC0"/>
    <w:rsid w:val="00171E98"/>
    <w:rsid w:val="00172248"/>
    <w:rsid w:val="0017282F"/>
    <w:rsid w:val="00172E74"/>
    <w:rsid w:val="00174D78"/>
    <w:rsid w:val="00175900"/>
    <w:rsid w:val="00183F08"/>
    <w:rsid w:val="00184449"/>
    <w:rsid w:val="00184A34"/>
    <w:rsid w:val="00184C8A"/>
    <w:rsid w:val="00185090"/>
    <w:rsid w:val="00186BE2"/>
    <w:rsid w:val="00191B74"/>
    <w:rsid w:val="00191CA1"/>
    <w:rsid w:val="0019262E"/>
    <w:rsid w:val="00193150"/>
    <w:rsid w:val="00196A16"/>
    <w:rsid w:val="00196F54"/>
    <w:rsid w:val="001A0AB6"/>
    <w:rsid w:val="001A2420"/>
    <w:rsid w:val="001A31FA"/>
    <w:rsid w:val="001A3F8B"/>
    <w:rsid w:val="001A73D1"/>
    <w:rsid w:val="001B1082"/>
    <w:rsid w:val="001B343E"/>
    <w:rsid w:val="001B45E5"/>
    <w:rsid w:val="001C057D"/>
    <w:rsid w:val="001C18B3"/>
    <w:rsid w:val="001C351F"/>
    <w:rsid w:val="001C639D"/>
    <w:rsid w:val="001D00C8"/>
    <w:rsid w:val="001D0728"/>
    <w:rsid w:val="001D2311"/>
    <w:rsid w:val="001D6705"/>
    <w:rsid w:val="001D672F"/>
    <w:rsid w:val="001D6C17"/>
    <w:rsid w:val="001D6C98"/>
    <w:rsid w:val="001D6DA0"/>
    <w:rsid w:val="001F1AFC"/>
    <w:rsid w:val="001F2B9C"/>
    <w:rsid w:val="001F3936"/>
    <w:rsid w:val="001F49AE"/>
    <w:rsid w:val="001F70F0"/>
    <w:rsid w:val="001F7AD0"/>
    <w:rsid w:val="00200909"/>
    <w:rsid w:val="00203423"/>
    <w:rsid w:val="00205FE8"/>
    <w:rsid w:val="002061D2"/>
    <w:rsid w:val="0021230E"/>
    <w:rsid w:val="00213B55"/>
    <w:rsid w:val="0021691E"/>
    <w:rsid w:val="00217BEA"/>
    <w:rsid w:val="00217F92"/>
    <w:rsid w:val="0022084E"/>
    <w:rsid w:val="0022093D"/>
    <w:rsid w:val="00221CAB"/>
    <w:rsid w:val="00222135"/>
    <w:rsid w:val="00222547"/>
    <w:rsid w:val="00223010"/>
    <w:rsid w:val="002237EB"/>
    <w:rsid w:val="0022538E"/>
    <w:rsid w:val="00231451"/>
    <w:rsid w:val="002314F6"/>
    <w:rsid w:val="002348EB"/>
    <w:rsid w:val="0023590E"/>
    <w:rsid w:val="0024183F"/>
    <w:rsid w:val="00243B89"/>
    <w:rsid w:val="00245C04"/>
    <w:rsid w:val="00247C9E"/>
    <w:rsid w:val="002509D9"/>
    <w:rsid w:val="002544EF"/>
    <w:rsid w:val="00255ABD"/>
    <w:rsid w:val="00256AA8"/>
    <w:rsid w:val="00260242"/>
    <w:rsid w:val="00261A0C"/>
    <w:rsid w:val="00262AA2"/>
    <w:rsid w:val="002631A5"/>
    <w:rsid w:val="0026342B"/>
    <w:rsid w:val="0026641B"/>
    <w:rsid w:val="00266D5E"/>
    <w:rsid w:val="002673BF"/>
    <w:rsid w:val="00276842"/>
    <w:rsid w:val="00276A71"/>
    <w:rsid w:val="00276C77"/>
    <w:rsid w:val="00277308"/>
    <w:rsid w:val="00281E67"/>
    <w:rsid w:val="00283E9E"/>
    <w:rsid w:val="00284844"/>
    <w:rsid w:val="00286862"/>
    <w:rsid w:val="00287DE3"/>
    <w:rsid w:val="00290928"/>
    <w:rsid w:val="00292452"/>
    <w:rsid w:val="0029274D"/>
    <w:rsid w:val="002937FE"/>
    <w:rsid w:val="00294FB2"/>
    <w:rsid w:val="002956C3"/>
    <w:rsid w:val="00295A4C"/>
    <w:rsid w:val="002A0343"/>
    <w:rsid w:val="002A2EA6"/>
    <w:rsid w:val="002A3AF7"/>
    <w:rsid w:val="002A62A0"/>
    <w:rsid w:val="002B544A"/>
    <w:rsid w:val="002B7021"/>
    <w:rsid w:val="002C0A08"/>
    <w:rsid w:val="002C185B"/>
    <w:rsid w:val="002C5A4C"/>
    <w:rsid w:val="002C6238"/>
    <w:rsid w:val="002C7425"/>
    <w:rsid w:val="002D07C3"/>
    <w:rsid w:val="002D6DEC"/>
    <w:rsid w:val="002E16D8"/>
    <w:rsid w:val="002E2FCA"/>
    <w:rsid w:val="002E3A4B"/>
    <w:rsid w:val="002E3E90"/>
    <w:rsid w:val="002F1134"/>
    <w:rsid w:val="002F45E2"/>
    <w:rsid w:val="002F471D"/>
    <w:rsid w:val="002F4A95"/>
    <w:rsid w:val="002F5171"/>
    <w:rsid w:val="002F5FE2"/>
    <w:rsid w:val="003058FA"/>
    <w:rsid w:val="00310250"/>
    <w:rsid w:val="00310620"/>
    <w:rsid w:val="00310D1B"/>
    <w:rsid w:val="00310E54"/>
    <w:rsid w:val="00311899"/>
    <w:rsid w:val="003158D6"/>
    <w:rsid w:val="00317000"/>
    <w:rsid w:val="00317E3C"/>
    <w:rsid w:val="00320706"/>
    <w:rsid w:val="00321189"/>
    <w:rsid w:val="00321C18"/>
    <w:rsid w:val="00331766"/>
    <w:rsid w:val="00333ECB"/>
    <w:rsid w:val="00335784"/>
    <w:rsid w:val="003362F1"/>
    <w:rsid w:val="00340094"/>
    <w:rsid w:val="00343ECA"/>
    <w:rsid w:val="00343F0F"/>
    <w:rsid w:val="00344E26"/>
    <w:rsid w:val="003451D6"/>
    <w:rsid w:val="00345D29"/>
    <w:rsid w:val="003475C9"/>
    <w:rsid w:val="00354123"/>
    <w:rsid w:val="00354559"/>
    <w:rsid w:val="00356657"/>
    <w:rsid w:val="00357CCC"/>
    <w:rsid w:val="00360144"/>
    <w:rsid w:val="003604AC"/>
    <w:rsid w:val="0036203E"/>
    <w:rsid w:val="00362628"/>
    <w:rsid w:val="00365BB4"/>
    <w:rsid w:val="0036669E"/>
    <w:rsid w:val="003675D2"/>
    <w:rsid w:val="0036764A"/>
    <w:rsid w:val="0037389A"/>
    <w:rsid w:val="00374DB8"/>
    <w:rsid w:val="00380B80"/>
    <w:rsid w:val="003843D5"/>
    <w:rsid w:val="0039054A"/>
    <w:rsid w:val="003917FA"/>
    <w:rsid w:val="00396347"/>
    <w:rsid w:val="0039635C"/>
    <w:rsid w:val="00396E33"/>
    <w:rsid w:val="00397DF4"/>
    <w:rsid w:val="00397F99"/>
    <w:rsid w:val="003A0032"/>
    <w:rsid w:val="003A1712"/>
    <w:rsid w:val="003A201A"/>
    <w:rsid w:val="003A2A6F"/>
    <w:rsid w:val="003A4996"/>
    <w:rsid w:val="003A617F"/>
    <w:rsid w:val="003B5EEF"/>
    <w:rsid w:val="003B68AA"/>
    <w:rsid w:val="003B6EA2"/>
    <w:rsid w:val="003B7EB7"/>
    <w:rsid w:val="003C096B"/>
    <w:rsid w:val="003C30D5"/>
    <w:rsid w:val="003C4FAE"/>
    <w:rsid w:val="003C5508"/>
    <w:rsid w:val="003C58CF"/>
    <w:rsid w:val="003C5E51"/>
    <w:rsid w:val="003C6904"/>
    <w:rsid w:val="003C718F"/>
    <w:rsid w:val="003D2253"/>
    <w:rsid w:val="003D49F6"/>
    <w:rsid w:val="003D6570"/>
    <w:rsid w:val="003E0254"/>
    <w:rsid w:val="003E175E"/>
    <w:rsid w:val="003E18A2"/>
    <w:rsid w:val="003E5689"/>
    <w:rsid w:val="003E5ACA"/>
    <w:rsid w:val="003F2466"/>
    <w:rsid w:val="003F683F"/>
    <w:rsid w:val="004002DA"/>
    <w:rsid w:val="004023BF"/>
    <w:rsid w:val="0040282B"/>
    <w:rsid w:val="004032C1"/>
    <w:rsid w:val="004039A7"/>
    <w:rsid w:val="00405065"/>
    <w:rsid w:val="00415D9D"/>
    <w:rsid w:val="00420436"/>
    <w:rsid w:val="004237E3"/>
    <w:rsid w:val="00426983"/>
    <w:rsid w:val="0043045B"/>
    <w:rsid w:val="00432C2A"/>
    <w:rsid w:val="0043322A"/>
    <w:rsid w:val="00434FD4"/>
    <w:rsid w:val="00435B8B"/>
    <w:rsid w:val="00436478"/>
    <w:rsid w:val="004369AE"/>
    <w:rsid w:val="0044233F"/>
    <w:rsid w:val="00444BE8"/>
    <w:rsid w:val="00447A19"/>
    <w:rsid w:val="00453BD7"/>
    <w:rsid w:val="004554C1"/>
    <w:rsid w:val="00460410"/>
    <w:rsid w:val="00461767"/>
    <w:rsid w:val="004628CA"/>
    <w:rsid w:val="00463BDF"/>
    <w:rsid w:val="00465720"/>
    <w:rsid w:val="00465881"/>
    <w:rsid w:val="0046745A"/>
    <w:rsid w:val="004729A5"/>
    <w:rsid w:val="0047544B"/>
    <w:rsid w:val="00476F97"/>
    <w:rsid w:val="00482B2F"/>
    <w:rsid w:val="0048588E"/>
    <w:rsid w:val="00486BAB"/>
    <w:rsid w:val="0049202C"/>
    <w:rsid w:val="004921B6"/>
    <w:rsid w:val="00493623"/>
    <w:rsid w:val="004938CD"/>
    <w:rsid w:val="004A0E30"/>
    <w:rsid w:val="004A125F"/>
    <w:rsid w:val="004A403E"/>
    <w:rsid w:val="004A47C4"/>
    <w:rsid w:val="004A674E"/>
    <w:rsid w:val="004A7E41"/>
    <w:rsid w:val="004B6BF4"/>
    <w:rsid w:val="004B7405"/>
    <w:rsid w:val="004B7F5E"/>
    <w:rsid w:val="004C1163"/>
    <w:rsid w:val="004C185D"/>
    <w:rsid w:val="004C28FD"/>
    <w:rsid w:val="004C4A02"/>
    <w:rsid w:val="004C551A"/>
    <w:rsid w:val="004C76C1"/>
    <w:rsid w:val="004D0A65"/>
    <w:rsid w:val="004D117C"/>
    <w:rsid w:val="004D30DB"/>
    <w:rsid w:val="004D726F"/>
    <w:rsid w:val="004D72E2"/>
    <w:rsid w:val="004D7311"/>
    <w:rsid w:val="004D7606"/>
    <w:rsid w:val="004D7710"/>
    <w:rsid w:val="004E20C0"/>
    <w:rsid w:val="004E2A02"/>
    <w:rsid w:val="004E3CE4"/>
    <w:rsid w:val="004E4870"/>
    <w:rsid w:val="004E4994"/>
    <w:rsid w:val="004E543E"/>
    <w:rsid w:val="004E6A67"/>
    <w:rsid w:val="004F0448"/>
    <w:rsid w:val="004F0595"/>
    <w:rsid w:val="004F2C2E"/>
    <w:rsid w:val="004F5E10"/>
    <w:rsid w:val="004F61C4"/>
    <w:rsid w:val="004F7C7E"/>
    <w:rsid w:val="005008D9"/>
    <w:rsid w:val="00501507"/>
    <w:rsid w:val="00502B2A"/>
    <w:rsid w:val="00502E38"/>
    <w:rsid w:val="00505918"/>
    <w:rsid w:val="005059EC"/>
    <w:rsid w:val="00506726"/>
    <w:rsid w:val="00511D2A"/>
    <w:rsid w:val="005141C3"/>
    <w:rsid w:val="00520717"/>
    <w:rsid w:val="00522917"/>
    <w:rsid w:val="00525AB4"/>
    <w:rsid w:val="0053021A"/>
    <w:rsid w:val="0053074C"/>
    <w:rsid w:val="005315C0"/>
    <w:rsid w:val="00532543"/>
    <w:rsid w:val="00532B9F"/>
    <w:rsid w:val="00533FC3"/>
    <w:rsid w:val="00534EA7"/>
    <w:rsid w:val="005402F7"/>
    <w:rsid w:val="005404BC"/>
    <w:rsid w:val="00544F6F"/>
    <w:rsid w:val="00545F84"/>
    <w:rsid w:val="0054610E"/>
    <w:rsid w:val="00546934"/>
    <w:rsid w:val="00547683"/>
    <w:rsid w:val="00550C43"/>
    <w:rsid w:val="00553815"/>
    <w:rsid w:val="00554447"/>
    <w:rsid w:val="00554FE1"/>
    <w:rsid w:val="005606E4"/>
    <w:rsid w:val="005622A1"/>
    <w:rsid w:val="005628FA"/>
    <w:rsid w:val="00565DD7"/>
    <w:rsid w:val="0056640D"/>
    <w:rsid w:val="005668FB"/>
    <w:rsid w:val="0057079A"/>
    <w:rsid w:val="005726EA"/>
    <w:rsid w:val="0057476D"/>
    <w:rsid w:val="005749AC"/>
    <w:rsid w:val="005768D2"/>
    <w:rsid w:val="00577BFB"/>
    <w:rsid w:val="0058259D"/>
    <w:rsid w:val="005864C0"/>
    <w:rsid w:val="00586EB6"/>
    <w:rsid w:val="00590070"/>
    <w:rsid w:val="00593C48"/>
    <w:rsid w:val="005A0E66"/>
    <w:rsid w:val="005A5F3D"/>
    <w:rsid w:val="005A6E32"/>
    <w:rsid w:val="005B0513"/>
    <w:rsid w:val="005B1FCF"/>
    <w:rsid w:val="005B7F04"/>
    <w:rsid w:val="005C03CF"/>
    <w:rsid w:val="005C1C0A"/>
    <w:rsid w:val="005C2A79"/>
    <w:rsid w:val="005C2DF5"/>
    <w:rsid w:val="005C3AEF"/>
    <w:rsid w:val="005C5D62"/>
    <w:rsid w:val="005D04FE"/>
    <w:rsid w:val="005D3DA9"/>
    <w:rsid w:val="005D63C4"/>
    <w:rsid w:val="005D7AB6"/>
    <w:rsid w:val="005D7AF3"/>
    <w:rsid w:val="005E1C11"/>
    <w:rsid w:val="005E1D03"/>
    <w:rsid w:val="005E3851"/>
    <w:rsid w:val="005E4717"/>
    <w:rsid w:val="005E5A4B"/>
    <w:rsid w:val="005F1D5B"/>
    <w:rsid w:val="005F3F3B"/>
    <w:rsid w:val="005F4339"/>
    <w:rsid w:val="005F61DD"/>
    <w:rsid w:val="005F63A0"/>
    <w:rsid w:val="005F6704"/>
    <w:rsid w:val="00600830"/>
    <w:rsid w:val="00602469"/>
    <w:rsid w:val="00603C53"/>
    <w:rsid w:val="00604A5A"/>
    <w:rsid w:val="00605DBD"/>
    <w:rsid w:val="0060756D"/>
    <w:rsid w:val="006104E0"/>
    <w:rsid w:val="0061182D"/>
    <w:rsid w:val="00615198"/>
    <w:rsid w:val="0061579F"/>
    <w:rsid w:val="00615C4B"/>
    <w:rsid w:val="00624DDC"/>
    <w:rsid w:val="00630598"/>
    <w:rsid w:val="00630C6A"/>
    <w:rsid w:val="0063148C"/>
    <w:rsid w:val="00631D1D"/>
    <w:rsid w:val="0063213C"/>
    <w:rsid w:val="0063760C"/>
    <w:rsid w:val="006437F3"/>
    <w:rsid w:val="00644823"/>
    <w:rsid w:val="006468D1"/>
    <w:rsid w:val="00647668"/>
    <w:rsid w:val="0064785E"/>
    <w:rsid w:val="00652BE1"/>
    <w:rsid w:val="00652DFA"/>
    <w:rsid w:val="006531DD"/>
    <w:rsid w:val="006533B8"/>
    <w:rsid w:val="00653C13"/>
    <w:rsid w:val="00654B95"/>
    <w:rsid w:val="00655B33"/>
    <w:rsid w:val="00656E1D"/>
    <w:rsid w:val="00660BD6"/>
    <w:rsid w:val="00662E37"/>
    <w:rsid w:val="00665F6A"/>
    <w:rsid w:val="00671379"/>
    <w:rsid w:val="006719FA"/>
    <w:rsid w:val="00671F51"/>
    <w:rsid w:val="00672EA5"/>
    <w:rsid w:val="00675760"/>
    <w:rsid w:val="00675A50"/>
    <w:rsid w:val="00675CD8"/>
    <w:rsid w:val="00680E7E"/>
    <w:rsid w:val="00681E84"/>
    <w:rsid w:val="00683203"/>
    <w:rsid w:val="006873EF"/>
    <w:rsid w:val="00690359"/>
    <w:rsid w:val="00692464"/>
    <w:rsid w:val="00692599"/>
    <w:rsid w:val="00693DF5"/>
    <w:rsid w:val="00694580"/>
    <w:rsid w:val="00695104"/>
    <w:rsid w:val="006A07E1"/>
    <w:rsid w:val="006A1067"/>
    <w:rsid w:val="006A77D1"/>
    <w:rsid w:val="006B0193"/>
    <w:rsid w:val="006B0F77"/>
    <w:rsid w:val="006B193D"/>
    <w:rsid w:val="006B2E60"/>
    <w:rsid w:val="006B32A0"/>
    <w:rsid w:val="006B3C1D"/>
    <w:rsid w:val="006B4AEE"/>
    <w:rsid w:val="006B5912"/>
    <w:rsid w:val="006C00AA"/>
    <w:rsid w:val="006C18A2"/>
    <w:rsid w:val="006C1D97"/>
    <w:rsid w:val="006C1EC6"/>
    <w:rsid w:val="006C35A2"/>
    <w:rsid w:val="006C42C9"/>
    <w:rsid w:val="006C432F"/>
    <w:rsid w:val="006C5C71"/>
    <w:rsid w:val="006C7F4D"/>
    <w:rsid w:val="006D1213"/>
    <w:rsid w:val="006D13E7"/>
    <w:rsid w:val="006D5B6F"/>
    <w:rsid w:val="006D5DE0"/>
    <w:rsid w:val="006D5F2D"/>
    <w:rsid w:val="006E3736"/>
    <w:rsid w:val="006E62CC"/>
    <w:rsid w:val="006E6D66"/>
    <w:rsid w:val="006F355F"/>
    <w:rsid w:val="006F40CB"/>
    <w:rsid w:val="006F6E59"/>
    <w:rsid w:val="0070068D"/>
    <w:rsid w:val="007014F2"/>
    <w:rsid w:val="0070224C"/>
    <w:rsid w:val="00705A3F"/>
    <w:rsid w:val="00706177"/>
    <w:rsid w:val="00706C79"/>
    <w:rsid w:val="00707DB9"/>
    <w:rsid w:val="007119CD"/>
    <w:rsid w:val="00712099"/>
    <w:rsid w:val="00712326"/>
    <w:rsid w:val="00714299"/>
    <w:rsid w:val="00714F3C"/>
    <w:rsid w:val="00715DA1"/>
    <w:rsid w:val="00721E8B"/>
    <w:rsid w:val="0072212C"/>
    <w:rsid w:val="007222FB"/>
    <w:rsid w:val="00722817"/>
    <w:rsid w:val="00724960"/>
    <w:rsid w:val="00725916"/>
    <w:rsid w:val="00727369"/>
    <w:rsid w:val="007301E4"/>
    <w:rsid w:val="00730C10"/>
    <w:rsid w:val="00734612"/>
    <w:rsid w:val="00735C2F"/>
    <w:rsid w:val="00736954"/>
    <w:rsid w:val="00750888"/>
    <w:rsid w:val="00752176"/>
    <w:rsid w:val="0075478E"/>
    <w:rsid w:val="00761E9D"/>
    <w:rsid w:val="007632BA"/>
    <w:rsid w:val="00765C3D"/>
    <w:rsid w:val="007710F0"/>
    <w:rsid w:val="00772220"/>
    <w:rsid w:val="00772F2B"/>
    <w:rsid w:val="00774042"/>
    <w:rsid w:val="00783726"/>
    <w:rsid w:val="007863FA"/>
    <w:rsid w:val="00787B20"/>
    <w:rsid w:val="00792B47"/>
    <w:rsid w:val="0079605B"/>
    <w:rsid w:val="0079667B"/>
    <w:rsid w:val="00797CBF"/>
    <w:rsid w:val="007A0965"/>
    <w:rsid w:val="007A10B5"/>
    <w:rsid w:val="007A1B22"/>
    <w:rsid w:val="007A4D31"/>
    <w:rsid w:val="007A5984"/>
    <w:rsid w:val="007A59F2"/>
    <w:rsid w:val="007A5A3C"/>
    <w:rsid w:val="007A5ECF"/>
    <w:rsid w:val="007B21E8"/>
    <w:rsid w:val="007B34D3"/>
    <w:rsid w:val="007B3A47"/>
    <w:rsid w:val="007B423C"/>
    <w:rsid w:val="007B7C66"/>
    <w:rsid w:val="007C126E"/>
    <w:rsid w:val="007C320F"/>
    <w:rsid w:val="007C3722"/>
    <w:rsid w:val="007C5457"/>
    <w:rsid w:val="007C7FBB"/>
    <w:rsid w:val="007D3E3C"/>
    <w:rsid w:val="007E0402"/>
    <w:rsid w:val="007F072A"/>
    <w:rsid w:val="007F0C8C"/>
    <w:rsid w:val="007F3066"/>
    <w:rsid w:val="007F3B96"/>
    <w:rsid w:val="007F3D63"/>
    <w:rsid w:val="007F68E9"/>
    <w:rsid w:val="00804BDC"/>
    <w:rsid w:val="008066CF"/>
    <w:rsid w:val="00810AA5"/>
    <w:rsid w:val="00814E2D"/>
    <w:rsid w:val="00817929"/>
    <w:rsid w:val="00820026"/>
    <w:rsid w:val="00822B6C"/>
    <w:rsid w:val="008232B9"/>
    <w:rsid w:val="00825637"/>
    <w:rsid w:val="00831D84"/>
    <w:rsid w:val="00831D9D"/>
    <w:rsid w:val="00831E44"/>
    <w:rsid w:val="00831F78"/>
    <w:rsid w:val="008334DF"/>
    <w:rsid w:val="00834269"/>
    <w:rsid w:val="008358A9"/>
    <w:rsid w:val="0083705C"/>
    <w:rsid w:val="008404B6"/>
    <w:rsid w:val="0084279B"/>
    <w:rsid w:val="008455F6"/>
    <w:rsid w:val="008455F7"/>
    <w:rsid w:val="008478AD"/>
    <w:rsid w:val="00851C46"/>
    <w:rsid w:val="008567FA"/>
    <w:rsid w:val="008568A8"/>
    <w:rsid w:val="00857206"/>
    <w:rsid w:val="0085762F"/>
    <w:rsid w:val="008605AC"/>
    <w:rsid w:val="00865B72"/>
    <w:rsid w:val="00866A3A"/>
    <w:rsid w:val="00870863"/>
    <w:rsid w:val="0088077D"/>
    <w:rsid w:val="008862F2"/>
    <w:rsid w:val="0088656B"/>
    <w:rsid w:val="00886ABB"/>
    <w:rsid w:val="00886E30"/>
    <w:rsid w:val="00887391"/>
    <w:rsid w:val="008876DF"/>
    <w:rsid w:val="008900EE"/>
    <w:rsid w:val="00892A8D"/>
    <w:rsid w:val="00893BBA"/>
    <w:rsid w:val="008947DE"/>
    <w:rsid w:val="00897199"/>
    <w:rsid w:val="008A2527"/>
    <w:rsid w:val="008A2A19"/>
    <w:rsid w:val="008A3509"/>
    <w:rsid w:val="008A680F"/>
    <w:rsid w:val="008B2FB2"/>
    <w:rsid w:val="008B316F"/>
    <w:rsid w:val="008B3E25"/>
    <w:rsid w:val="008C0B3B"/>
    <w:rsid w:val="008C41B7"/>
    <w:rsid w:val="008C5B9E"/>
    <w:rsid w:val="008D0399"/>
    <w:rsid w:val="008D3DF1"/>
    <w:rsid w:val="008D632E"/>
    <w:rsid w:val="008D6996"/>
    <w:rsid w:val="008D730D"/>
    <w:rsid w:val="008E1FBE"/>
    <w:rsid w:val="008E2386"/>
    <w:rsid w:val="008E35DE"/>
    <w:rsid w:val="008E5AD0"/>
    <w:rsid w:val="008E5D1E"/>
    <w:rsid w:val="008E6E68"/>
    <w:rsid w:val="008E7BD8"/>
    <w:rsid w:val="008F07A5"/>
    <w:rsid w:val="008F0B42"/>
    <w:rsid w:val="008F0F44"/>
    <w:rsid w:val="008F1311"/>
    <w:rsid w:val="008F4134"/>
    <w:rsid w:val="009013AA"/>
    <w:rsid w:val="0090164B"/>
    <w:rsid w:val="00903502"/>
    <w:rsid w:val="00904D79"/>
    <w:rsid w:val="00904DE0"/>
    <w:rsid w:val="00907066"/>
    <w:rsid w:val="00910D1D"/>
    <w:rsid w:val="00915223"/>
    <w:rsid w:val="00915479"/>
    <w:rsid w:val="00915C3C"/>
    <w:rsid w:val="00916055"/>
    <w:rsid w:val="0091677D"/>
    <w:rsid w:val="0092065B"/>
    <w:rsid w:val="00921727"/>
    <w:rsid w:val="0092230B"/>
    <w:rsid w:val="0092386F"/>
    <w:rsid w:val="00925E5C"/>
    <w:rsid w:val="00934A18"/>
    <w:rsid w:val="0093547D"/>
    <w:rsid w:val="00935996"/>
    <w:rsid w:val="00936F98"/>
    <w:rsid w:val="009405B4"/>
    <w:rsid w:val="00940EF4"/>
    <w:rsid w:val="00941E58"/>
    <w:rsid w:val="009432EE"/>
    <w:rsid w:val="0094695F"/>
    <w:rsid w:val="00947AA3"/>
    <w:rsid w:val="009504F3"/>
    <w:rsid w:val="0095271C"/>
    <w:rsid w:val="00952A37"/>
    <w:rsid w:val="00955BF1"/>
    <w:rsid w:val="009603E1"/>
    <w:rsid w:val="00961C66"/>
    <w:rsid w:val="0096721A"/>
    <w:rsid w:val="009713C8"/>
    <w:rsid w:val="00971ACA"/>
    <w:rsid w:val="0097291B"/>
    <w:rsid w:val="00973AEE"/>
    <w:rsid w:val="009811DE"/>
    <w:rsid w:val="00983CEC"/>
    <w:rsid w:val="00983FB4"/>
    <w:rsid w:val="00986804"/>
    <w:rsid w:val="00986BCA"/>
    <w:rsid w:val="0098717B"/>
    <w:rsid w:val="00993631"/>
    <w:rsid w:val="009A08C7"/>
    <w:rsid w:val="009A2604"/>
    <w:rsid w:val="009A3846"/>
    <w:rsid w:val="009A604F"/>
    <w:rsid w:val="009A69B1"/>
    <w:rsid w:val="009A705F"/>
    <w:rsid w:val="009B0FCD"/>
    <w:rsid w:val="009B18F4"/>
    <w:rsid w:val="009B19D9"/>
    <w:rsid w:val="009B2E94"/>
    <w:rsid w:val="009B4B09"/>
    <w:rsid w:val="009B551E"/>
    <w:rsid w:val="009B5E6E"/>
    <w:rsid w:val="009C1A30"/>
    <w:rsid w:val="009C4F24"/>
    <w:rsid w:val="009C5400"/>
    <w:rsid w:val="009C6DBE"/>
    <w:rsid w:val="009C6E08"/>
    <w:rsid w:val="009D069C"/>
    <w:rsid w:val="009D0E51"/>
    <w:rsid w:val="009D1B6A"/>
    <w:rsid w:val="009D23C0"/>
    <w:rsid w:val="009D2F0F"/>
    <w:rsid w:val="009D58DC"/>
    <w:rsid w:val="009E0B0C"/>
    <w:rsid w:val="009E0CDE"/>
    <w:rsid w:val="009E16AE"/>
    <w:rsid w:val="009E2D91"/>
    <w:rsid w:val="009E334B"/>
    <w:rsid w:val="009E4A18"/>
    <w:rsid w:val="009E62D5"/>
    <w:rsid w:val="009E6BB5"/>
    <w:rsid w:val="009E6CA2"/>
    <w:rsid w:val="009E7FB3"/>
    <w:rsid w:val="009F3452"/>
    <w:rsid w:val="009F4149"/>
    <w:rsid w:val="009F7B8D"/>
    <w:rsid w:val="00A00E02"/>
    <w:rsid w:val="00A02631"/>
    <w:rsid w:val="00A04799"/>
    <w:rsid w:val="00A05137"/>
    <w:rsid w:val="00A05820"/>
    <w:rsid w:val="00A06261"/>
    <w:rsid w:val="00A1015A"/>
    <w:rsid w:val="00A125D2"/>
    <w:rsid w:val="00A1583E"/>
    <w:rsid w:val="00A20C7E"/>
    <w:rsid w:val="00A20D84"/>
    <w:rsid w:val="00A21C58"/>
    <w:rsid w:val="00A230DD"/>
    <w:rsid w:val="00A24016"/>
    <w:rsid w:val="00A24FEF"/>
    <w:rsid w:val="00A270B9"/>
    <w:rsid w:val="00A2736D"/>
    <w:rsid w:val="00A274DE"/>
    <w:rsid w:val="00A3076D"/>
    <w:rsid w:val="00A3151D"/>
    <w:rsid w:val="00A36824"/>
    <w:rsid w:val="00A40CD0"/>
    <w:rsid w:val="00A42277"/>
    <w:rsid w:val="00A43A0E"/>
    <w:rsid w:val="00A44D8D"/>
    <w:rsid w:val="00A47BC1"/>
    <w:rsid w:val="00A56E6F"/>
    <w:rsid w:val="00A61F23"/>
    <w:rsid w:val="00A62297"/>
    <w:rsid w:val="00A63D2F"/>
    <w:rsid w:val="00A64E48"/>
    <w:rsid w:val="00A66D46"/>
    <w:rsid w:val="00A6735C"/>
    <w:rsid w:val="00A7384F"/>
    <w:rsid w:val="00A74DA9"/>
    <w:rsid w:val="00A76800"/>
    <w:rsid w:val="00A77E47"/>
    <w:rsid w:val="00A8064C"/>
    <w:rsid w:val="00A838FF"/>
    <w:rsid w:val="00A91023"/>
    <w:rsid w:val="00A92F02"/>
    <w:rsid w:val="00A93759"/>
    <w:rsid w:val="00AA5E27"/>
    <w:rsid w:val="00AA7D81"/>
    <w:rsid w:val="00AB02A8"/>
    <w:rsid w:val="00AB7FFA"/>
    <w:rsid w:val="00AC055E"/>
    <w:rsid w:val="00AC178C"/>
    <w:rsid w:val="00AC4DE6"/>
    <w:rsid w:val="00AC5731"/>
    <w:rsid w:val="00AC6AF0"/>
    <w:rsid w:val="00AC79E1"/>
    <w:rsid w:val="00AD2291"/>
    <w:rsid w:val="00AD4A1C"/>
    <w:rsid w:val="00AD4F18"/>
    <w:rsid w:val="00AD6270"/>
    <w:rsid w:val="00AD7704"/>
    <w:rsid w:val="00AE2754"/>
    <w:rsid w:val="00AE33F8"/>
    <w:rsid w:val="00AE37B6"/>
    <w:rsid w:val="00AF2A83"/>
    <w:rsid w:val="00AF448A"/>
    <w:rsid w:val="00AF5325"/>
    <w:rsid w:val="00AF5781"/>
    <w:rsid w:val="00AF7796"/>
    <w:rsid w:val="00B01383"/>
    <w:rsid w:val="00B03A15"/>
    <w:rsid w:val="00B05850"/>
    <w:rsid w:val="00B07467"/>
    <w:rsid w:val="00B07FF0"/>
    <w:rsid w:val="00B10F78"/>
    <w:rsid w:val="00B13B2F"/>
    <w:rsid w:val="00B17548"/>
    <w:rsid w:val="00B17A81"/>
    <w:rsid w:val="00B20E14"/>
    <w:rsid w:val="00B24F0D"/>
    <w:rsid w:val="00B25517"/>
    <w:rsid w:val="00B25D85"/>
    <w:rsid w:val="00B27788"/>
    <w:rsid w:val="00B3248F"/>
    <w:rsid w:val="00B35090"/>
    <w:rsid w:val="00B36612"/>
    <w:rsid w:val="00B511FC"/>
    <w:rsid w:val="00B53235"/>
    <w:rsid w:val="00B550A8"/>
    <w:rsid w:val="00B55E84"/>
    <w:rsid w:val="00B5668E"/>
    <w:rsid w:val="00B56DAD"/>
    <w:rsid w:val="00B57F16"/>
    <w:rsid w:val="00B6017A"/>
    <w:rsid w:val="00B60A73"/>
    <w:rsid w:val="00B612FF"/>
    <w:rsid w:val="00B62730"/>
    <w:rsid w:val="00B645C1"/>
    <w:rsid w:val="00B66D93"/>
    <w:rsid w:val="00B70C01"/>
    <w:rsid w:val="00B71006"/>
    <w:rsid w:val="00B7180B"/>
    <w:rsid w:val="00B738B3"/>
    <w:rsid w:val="00B75E1B"/>
    <w:rsid w:val="00B77031"/>
    <w:rsid w:val="00B80AA1"/>
    <w:rsid w:val="00B84AB0"/>
    <w:rsid w:val="00B854DE"/>
    <w:rsid w:val="00B87066"/>
    <w:rsid w:val="00B87BBB"/>
    <w:rsid w:val="00B90321"/>
    <w:rsid w:val="00B90CFA"/>
    <w:rsid w:val="00B914AA"/>
    <w:rsid w:val="00B931D3"/>
    <w:rsid w:val="00B9373F"/>
    <w:rsid w:val="00B94D6F"/>
    <w:rsid w:val="00B96C6A"/>
    <w:rsid w:val="00B97699"/>
    <w:rsid w:val="00BA1C40"/>
    <w:rsid w:val="00BA5241"/>
    <w:rsid w:val="00BB0669"/>
    <w:rsid w:val="00BB087B"/>
    <w:rsid w:val="00BB100F"/>
    <w:rsid w:val="00BB45F1"/>
    <w:rsid w:val="00BC0B1C"/>
    <w:rsid w:val="00BC6001"/>
    <w:rsid w:val="00BC6B7B"/>
    <w:rsid w:val="00BD183A"/>
    <w:rsid w:val="00BD66F7"/>
    <w:rsid w:val="00BD7018"/>
    <w:rsid w:val="00BD7371"/>
    <w:rsid w:val="00BE247F"/>
    <w:rsid w:val="00BE72F1"/>
    <w:rsid w:val="00BE7462"/>
    <w:rsid w:val="00BE7C54"/>
    <w:rsid w:val="00BF092B"/>
    <w:rsid w:val="00BF1023"/>
    <w:rsid w:val="00BF29B3"/>
    <w:rsid w:val="00BF78CD"/>
    <w:rsid w:val="00C02F31"/>
    <w:rsid w:val="00C04915"/>
    <w:rsid w:val="00C06C22"/>
    <w:rsid w:val="00C07FF0"/>
    <w:rsid w:val="00C10942"/>
    <w:rsid w:val="00C10A35"/>
    <w:rsid w:val="00C117D7"/>
    <w:rsid w:val="00C16A40"/>
    <w:rsid w:val="00C17619"/>
    <w:rsid w:val="00C17775"/>
    <w:rsid w:val="00C22869"/>
    <w:rsid w:val="00C24A15"/>
    <w:rsid w:val="00C32986"/>
    <w:rsid w:val="00C34019"/>
    <w:rsid w:val="00C369FA"/>
    <w:rsid w:val="00C36D1B"/>
    <w:rsid w:val="00C42F50"/>
    <w:rsid w:val="00C43CA3"/>
    <w:rsid w:val="00C457A9"/>
    <w:rsid w:val="00C45BF3"/>
    <w:rsid w:val="00C46BA9"/>
    <w:rsid w:val="00C4728B"/>
    <w:rsid w:val="00C50A56"/>
    <w:rsid w:val="00C5375F"/>
    <w:rsid w:val="00C56498"/>
    <w:rsid w:val="00C56A5D"/>
    <w:rsid w:val="00C57D68"/>
    <w:rsid w:val="00C601E8"/>
    <w:rsid w:val="00C60B36"/>
    <w:rsid w:val="00C61F65"/>
    <w:rsid w:val="00C62C90"/>
    <w:rsid w:val="00C64FC8"/>
    <w:rsid w:val="00C66275"/>
    <w:rsid w:val="00C66CD8"/>
    <w:rsid w:val="00C67137"/>
    <w:rsid w:val="00C702A3"/>
    <w:rsid w:val="00C72A4C"/>
    <w:rsid w:val="00C72CF3"/>
    <w:rsid w:val="00C74372"/>
    <w:rsid w:val="00C749A3"/>
    <w:rsid w:val="00C7730C"/>
    <w:rsid w:val="00C811F3"/>
    <w:rsid w:val="00C91198"/>
    <w:rsid w:val="00C919D4"/>
    <w:rsid w:val="00C93673"/>
    <w:rsid w:val="00C94076"/>
    <w:rsid w:val="00C947BD"/>
    <w:rsid w:val="00C949DF"/>
    <w:rsid w:val="00C95903"/>
    <w:rsid w:val="00C974BA"/>
    <w:rsid w:val="00CA0712"/>
    <w:rsid w:val="00CA240B"/>
    <w:rsid w:val="00CA4D4A"/>
    <w:rsid w:val="00CA5B78"/>
    <w:rsid w:val="00CB0205"/>
    <w:rsid w:val="00CB0EC5"/>
    <w:rsid w:val="00CB5DF8"/>
    <w:rsid w:val="00CB6120"/>
    <w:rsid w:val="00CC1033"/>
    <w:rsid w:val="00CC1776"/>
    <w:rsid w:val="00CC31EF"/>
    <w:rsid w:val="00CE5C7B"/>
    <w:rsid w:val="00CE6FCF"/>
    <w:rsid w:val="00CF1988"/>
    <w:rsid w:val="00CF4331"/>
    <w:rsid w:val="00CF44E2"/>
    <w:rsid w:val="00CF48D2"/>
    <w:rsid w:val="00CF4B18"/>
    <w:rsid w:val="00CF5A94"/>
    <w:rsid w:val="00D02156"/>
    <w:rsid w:val="00D0597C"/>
    <w:rsid w:val="00D0708A"/>
    <w:rsid w:val="00D14414"/>
    <w:rsid w:val="00D16BE3"/>
    <w:rsid w:val="00D179DE"/>
    <w:rsid w:val="00D17BBC"/>
    <w:rsid w:val="00D2444D"/>
    <w:rsid w:val="00D273F1"/>
    <w:rsid w:val="00D31E4C"/>
    <w:rsid w:val="00D333C8"/>
    <w:rsid w:val="00D350C4"/>
    <w:rsid w:val="00D35261"/>
    <w:rsid w:val="00D35579"/>
    <w:rsid w:val="00D357DD"/>
    <w:rsid w:val="00D40459"/>
    <w:rsid w:val="00D42989"/>
    <w:rsid w:val="00D433D8"/>
    <w:rsid w:val="00D45B77"/>
    <w:rsid w:val="00D45D28"/>
    <w:rsid w:val="00D46963"/>
    <w:rsid w:val="00D46C2A"/>
    <w:rsid w:val="00D524D4"/>
    <w:rsid w:val="00D61A17"/>
    <w:rsid w:val="00D62921"/>
    <w:rsid w:val="00D65193"/>
    <w:rsid w:val="00D67FEC"/>
    <w:rsid w:val="00D70EB7"/>
    <w:rsid w:val="00D718B0"/>
    <w:rsid w:val="00D72203"/>
    <w:rsid w:val="00D72EC8"/>
    <w:rsid w:val="00D75CA1"/>
    <w:rsid w:val="00D76649"/>
    <w:rsid w:val="00D76B1B"/>
    <w:rsid w:val="00D8250E"/>
    <w:rsid w:val="00D82AF4"/>
    <w:rsid w:val="00D8715A"/>
    <w:rsid w:val="00D87B33"/>
    <w:rsid w:val="00D87B3D"/>
    <w:rsid w:val="00D907D6"/>
    <w:rsid w:val="00D90924"/>
    <w:rsid w:val="00D928F6"/>
    <w:rsid w:val="00D9503B"/>
    <w:rsid w:val="00D9647D"/>
    <w:rsid w:val="00D96A6A"/>
    <w:rsid w:val="00DA05D5"/>
    <w:rsid w:val="00DA32B7"/>
    <w:rsid w:val="00DA3CCF"/>
    <w:rsid w:val="00DA6CA7"/>
    <w:rsid w:val="00DA78C4"/>
    <w:rsid w:val="00DB14FB"/>
    <w:rsid w:val="00DB55CB"/>
    <w:rsid w:val="00DB5807"/>
    <w:rsid w:val="00DB6438"/>
    <w:rsid w:val="00DC0041"/>
    <w:rsid w:val="00DC05BB"/>
    <w:rsid w:val="00DC13B6"/>
    <w:rsid w:val="00DC1FC9"/>
    <w:rsid w:val="00DC3792"/>
    <w:rsid w:val="00DC44A7"/>
    <w:rsid w:val="00DC56BA"/>
    <w:rsid w:val="00DD002A"/>
    <w:rsid w:val="00DD0E9C"/>
    <w:rsid w:val="00DD59FF"/>
    <w:rsid w:val="00DE0320"/>
    <w:rsid w:val="00DE1203"/>
    <w:rsid w:val="00DE2D23"/>
    <w:rsid w:val="00DE36CB"/>
    <w:rsid w:val="00DE3E8C"/>
    <w:rsid w:val="00DE5682"/>
    <w:rsid w:val="00DE6469"/>
    <w:rsid w:val="00DE79C5"/>
    <w:rsid w:val="00DE7BF8"/>
    <w:rsid w:val="00DF128D"/>
    <w:rsid w:val="00DF20CC"/>
    <w:rsid w:val="00DF3F8A"/>
    <w:rsid w:val="00DF41F0"/>
    <w:rsid w:val="00DF7F41"/>
    <w:rsid w:val="00E0011F"/>
    <w:rsid w:val="00E00806"/>
    <w:rsid w:val="00E0193D"/>
    <w:rsid w:val="00E071A5"/>
    <w:rsid w:val="00E12AD6"/>
    <w:rsid w:val="00E12DE2"/>
    <w:rsid w:val="00E13696"/>
    <w:rsid w:val="00E136F0"/>
    <w:rsid w:val="00E13964"/>
    <w:rsid w:val="00E13CF3"/>
    <w:rsid w:val="00E234AD"/>
    <w:rsid w:val="00E238B8"/>
    <w:rsid w:val="00E31366"/>
    <w:rsid w:val="00E3149D"/>
    <w:rsid w:val="00E3637B"/>
    <w:rsid w:val="00E37B18"/>
    <w:rsid w:val="00E40223"/>
    <w:rsid w:val="00E40AE3"/>
    <w:rsid w:val="00E41924"/>
    <w:rsid w:val="00E4428E"/>
    <w:rsid w:val="00E47BEA"/>
    <w:rsid w:val="00E52102"/>
    <w:rsid w:val="00E542DD"/>
    <w:rsid w:val="00E63657"/>
    <w:rsid w:val="00E661FB"/>
    <w:rsid w:val="00E66B8F"/>
    <w:rsid w:val="00E677D0"/>
    <w:rsid w:val="00E7049E"/>
    <w:rsid w:val="00E70E90"/>
    <w:rsid w:val="00E7189B"/>
    <w:rsid w:val="00E72EC4"/>
    <w:rsid w:val="00E72F21"/>
    <w:rsid w:val="00E83A47"/>
    <w:rsid w:val="00E83DC9"/>
    <w:rsid w:val="00E859EE"/>
    <w:rsid w:val="00E87B00"/>
    <w:rsid w:val="00E90E04"/>
    <w:rsid w:val="00E94404"/>
    <w:rsid w:val="00E945F5"/>
    <w:rsid w:val="00EA1244"/>
    <w:rsid w:val="00EA1331"/>
    <w:rsid w:val="00EA6425"/>
    <w:rsid w:val="00EB0069"/>
    <w:rsid w:val="00EB0CBD"/>
    <w:rsid w:val="00EB158D"/>
    <w:rsid w:val="00EB1F65"/>
    <w:rsid w:val="00EB38D7"/>
    <w:rsid w:val="00EB628E"/>
    <w:rsid w:val="00EB6C10"/>
    <w:rsid w:val="00EB6C15"/>
    <w:rsid w:val="00EB6FE5"/>
    <w:rsid w:val="00EB718F"/>
    <w:rsid w:val="00EC11FE"/>
    <w:rsid w:val="00EC2329"/>
    <w:rsid w:val="00EC4254"/>
    <w:rsid w:val="00EC4880"/>
    <w:rsid w:val="00EC57DA"/>
    <w:rsid w:val="00ED21F4"/>
    <w:rsid w:val="00ED38D8"/>
    <w:rsid w:val="00ED614C"/>
    <w:rsid w:val="00EE03EE"/>
    <w:rsid w:val="00EE1A7B"/>
    <w:rsid w:val="00EE1D4B"/>
    <w:rsid w:val="00EE239F"/>
    <w:rsid w:val="00EE27DE"/>
    <w:rsid w:val="00EE63EB"/>
    <w:rsid w:val="00EF0776"/>
    <w:rsid w:val="00EF30D2"/>
    <w:rsid w:val="00EF567E"/>
    <w:rsid w:val="00F064BD"/>
    <w:rsid w:val="00F075CF"/>
    <w:rsid w:val="00F10F3B"/>
    <w:rsid w:val="00F12AB2"/>
    <w:rsid w:val="00F13E7B"/>
    <w:rsid w:val="00F14133"/>
    <w:rsid w:val="00F1472F"/>
    <w:rsid w:val="00F16F3E"/>
    <w:rsid w:val="00F221D4"/>
    <w:rsid w:val="00F22A7C"/>
    <w:rsid w:val="00F25463"/>
    <w:rsid w:val="00F30FA9"/>
    <w:rsid w:val="00F33494"/>
    <w:rsid w:val="00F33B61"/>
    <w:rsid w:val="00F37672"/>
    <w:rsid w:val="00F42789"/>
    <w:rsid w:val="00F429D0"/>
    <w:rsid w:val="00F4472D"/>
    <w:rsid w:val="00F44DC0"/>
    <w:rsid w:val="00F45F21"/>
    <w:rsid w:val="00F46065"/>
    <w:rsid w:val="00F46546"/>
    <w:rsid w:val="00F47928"/>
    <w:rsid w:val="00F50A0F"/>
    <w:rsid w:val="00F50EDD"/>
    <w:rsid w:val="00F542CE"/>
    <w:rsid w:val="00F5552E"/>
    <w:rsid w:val="00F57DA6"/>
    <w:rsid w:val="00F60238"/>
    <w:rsid w:val="00F62258"/>
    <w:rsid w:val="00F62DEE"/>
    <w:rsid w:val="00F63D1A"/>
    <w:rsid w:val="00F64BF1"/>
    <w:rsid w:val="00F66437"/>
    <w:rsid w:val="00F73781"/>
    <w:rsid w:val="00F757F3"/>
    <w:rsid w:val="00F77550"/>
    <w:rsid w:val="00F77CF1"/>
    <w:rsid w:val="00F82473"/>
    <w:rsid w:val="00F826CE"/>
    <w:rsid w:val="00F86739"/>
    <w:rsid w:val="00F86B59"/>
    <w:rsid w:val="00F92552"/>
    <w:rsid w:val="00F97E4C"/>
    <w:rsid w:val="00FA1369"/>
    <w:rsid w:val="00FA1736"/>
    <w:rsid w:val="00FA54B7"/>
    <w:rsid w:val="00FB0537"/>
    <w:rsid w:val="00FB27BF"/>
    <w:rsid w:val="00FB3462"/>
    <w:rsid w:val="00FB35D2"/>
    <w:rsid w:val="00FB4A2C"/>
    <w:rsid w:val="00FC0600"/>
    <w:rsid w:val="00FC3007"/>
    <w:rsid w:val="00FC3500"/>
    <w:rsid w:val="00FC6DE0"/>
    <w:rsid w:val="00FD2301"/>
    <w:rsid w:val="00FD35BE"/>
    <w:rsid w:val="00FD4624"/>
    <w:rsid w:val="00FD4E40"/>
    <w:rsid w:val="00FD610A"/>
    <w:rsid w:val="00FD6447"/>
    <w:rsid w:val="00FE0EC2"/>
    <w:rsid w:val="00FE26BD"/>
    <w:rsid w:val="00FE31A6"/>
    <w:rsid w:val="00FE6B77"/>
    <w:rsid w:val="00FE7BE1"/>
    <w:rsid w:val="00FF07E0"/>
    <w:rsid w:val="00FF0E84"/>
    <w:rsid w:val="00FF19AB"/>
    <w:rsid w:val="00FF1D0C"/>
    <w:rsid w:val="00FF35EE"/>
    <w:rsid w:val="00FF555C"/>
    <w:rsid w:val="00FF7025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E18A27"/>
  <w14:defaultImageDpi w14:val="330"/>
  <w15:docId w15:val="{078AE63A-D20C-42A2-AF11-92CECC8F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5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54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13C"/>
  </w:style>
  <w:style w:type="paragraph" w:styleId="Footer">
    <w:name w:val="footer"/>
    <w:basedOn w:val="Normal"/>
    <w:link w:val="FooterChar"/>
    <w:uiPriority w:val="99"/>
    <w:unhideWhenUsed/>
    <w:rsid w:val="0063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13C"/>
  </w:style>
  <w:style w:type="paragraph" w:styleId="ListParagraph">
    <w:name w:val="List Paragraph"/>
    <w:basedOn w:val="Normal"/>
    <w:uiPriority w:val="34"/>
    <w:qFormat/>
    <w:rsid w:val="00415D9D"/>
    <w:pPr>
      <w:ind w:left="720"/>
    </w:pPr>
    <w:rPr>
      <w:rFonts w:ascii="Calibri" w:hAnsi="Calibri" w:cs="Calibri"/>
      <w:sz w:val="22"/>
      <w:szCs w:val="22"/>
      <w:lang w:eastAsia="ko-KR"/>
    </w:rPr>
  </w:style>
  <w:style w:type="character" w:styleId="Hyperlink">
    <w:name w:val="Hyperlink"/>
    <w:basedOn w:val="DefaultParagraphFont"/>
    <w:uiPriority w:val="99"/>
    <w:unhideWhenUsed/>
    <w:rsid w:val="00221C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C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0C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paragraph" w:styleId="NoSpacing">
    <w:name w:val="No Spacing"/>
    <w:uiPriority w:val="1"/>
    <w:qFormat/>
    <w:rsid w:val="00F64BF1"/>
  </w:style>
  <w:style w:type="paragraph" w:styleId="ListBullet">
    <w:name w:val="List Bullet"/>
    <w:basedOn w:val="Normal"/>
    <w:uiPriority w:val="99"/>
    <w:unhideWhenUsed/>
    <w:rsid w:val="006B2E60"/>
    <w:pPr>
      <w:numPr>
        <w:numId w:val="7"/>
      </w:numPr>
      <w:contextualSpacing/>
    </w:pPr>
  </w:style>
  <w:style w:type="paragraph" w:styleId="Revision">
    <w:name w:val="Revision"/>
    <w:hidden/>
    <w:uiPriority w:val="99"/>
    <w:semiHidden/>
    <w:rsid w:val="006B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so\Downloads\IC-Root-Cause-Analysis-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360D2-291A-4DAF-91BD-2C39ED25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IC-Root-Cause-Analysis-Report.dotx</Template>
  <TotalTime>22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Social Butterfly Digital Marketing LLC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NEXIEN</dc:creator>
  <cp:lastModifiedBy>Office1 Nexien</cp:lastModifiedBy>
  <cp:revision>12</cp:revision>
  <dcterms:created xsi:type="dcterms:W3CDTF">2024-07-30T15:23:00Z</dcterms:created>
  <dcterms:modified xsi:type="dcterms:W3CDTF">2024-08-13T13:29:00Z</dcterms:modified>
</cp:coreProperties>
</file>